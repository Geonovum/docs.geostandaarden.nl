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307C2" w14:textId="5F087D83" w:rsidR="00D3117C" w:rsidRPr="006A2D97" w:rsidRDefault="00006090" w:rsidP="00D3117C">
      <w:pPr>
        <w:spacing w:line="240" w:lineRule="atLeast"/>
        <w:rPr>
          <w:rFonts w:asciiTheme="minorHAnsi" w:hAnsiTheme="minorHAnsi"/>
          <w:b/>
          <w:sz w:val="22"/>
          <w:szCs w:val="20"/>
        </w:rPr>
      </w:pPr>
      <w:r>
        <w:rPr>
          <w:rFonts w:asciiTheme="minorHAnsi" w:hAnsiTheme="minorHAnsi"/>
          <w:b/>
          <w:sz w:val="22"/>
          <w:szCs w:val="20"/>
        </w:rPr>
        <w:t xml:space="preserve">  M</w:t>
      </w:r>
      <w:r w:rsidR="00D3117C" w:rsidRPr="006A2D97">
        <w:rPr>
          <w:rFonts w:asciiTheme="minorHAnsi" w:hAnsiTheme="minorHAnsi"/>
          <w:b/>
          <w:sz w:val="22"/>
          <w:szCs w:val="20"/>
        </w:rPr>
        <w:t>EMO</w:t>
      </w:r>
    </w:p>
    <w:tbl>
      <w:tblPr>
        <w:tblW w:w="0" w:type="auto"/>
        <w:tblLook w:val="01E0" w:firstRow="1" w:lastRow="1" w:firstColumn="1" w:lastColumn="1" w:noHBand="0" w:noVBand="0"/>
      </w:tblPr>
      <w:tblGrid>
        <w:gridCol w:w="1541"/>
        <w:gridCol w:w="7525"/>
      </w:tblGrid>
      <w:tr w:rsidR="00D3117C" w:rsidRPr="006A2D97" w14:paraId="334F3B9E" w14:textId="77777777" w:rsidTr="006A2D97">
        <w:tc>
          <w:tcPr>
            <w:tcW w:w="1541" w:type="dxa"/>
          </w:tcPr>
          <w:p w14:paraId="23E31F20" w14:textId="77777777" w:rsidR="006A2D97" w:rsidRPr="006A2D97" w:rsidRDefault="006A2D97" w:rsidP="00EA6719">
            <w:pPr>
              <w:spacing w:line="240" w:lineRule="atLeast"/>
              <w:rPr>
                <w:rFonts w:asciiTheme="minorHAnsi" w:hAnsiTheme="minorHAnsi"/>
                <w:b/>
                <w:sz w:val="22"/>
                <w:szCs w:val="20"/>
              </w:rPr>
            </w:pPr>
          </w:p>
          <w:p w14:paraId="73611355" w14:textId="77777777" w:rsidR="00D3117C" w:rsidRPr="006A2D97" w:rsidRDefault="00D3117C" w:rsidP="00EA6719">
            <w:pPr>
              <w:spacing w:line="240" w:lineRule="atLeast"/>
              <w:rPr>
                <w:rFonts w:asciiTheme="minorHAnsi" w:hAnsiTheme="minorHAnsi"/>
                <w:b/>
                <w:sz w:val="22"/>
                <w:szCs w:val="20"/>
              </w:rPr>
            </w:pPr>
            <w:r w:rsidRPr="006A2D97">
              <w:rPr>
                <w:rFonts w:asciiTheme="minorHAnsi" w:hAnsiTheme="minorHAnsi"/>
                <w:b/>
                <w:sz w:val="22"/>
                <w:szCs w:val="20"/>
              </w:rPr>
              <w:t>Onderwerp</w:t>
            </w:r>
          </w:p>
        </w:tc>
        <w:tc>
          <w:tcPr>
            <w:tcW w:w="7525" w:type="dxa"/>
          </w:tcPr>
          <w:p w14:paraId="13C8D5E9" w14:textId="77777777" w:rsidR="006A2D97" w:rsidRPr="003E6CEC" w:rsidRDefault="006A2D97" w:rsidP="00D3117C">
            <w:pPr>
              <w:spacing w:line="240" w:lineRule="atLeast"/>
              <w:rPr>
                <w:rFonts w:asciiTheme="minorHAnsi" w:hAnsiTheme="minorHAnsi"/>
                <w:sz w:val="22"/>
                <w:szCs w:val="20"/>
              </w:rPr>
            </w:pPr>
          </w:p>
          <w:p w14:paraId="6E2F9AB6" w14:textId="7C7C8ED3" w:rsidR="00D3117C" w:rsidRPr="003E6CEC" w:rsidRDefault="00D3117C" w:rsidP="00F26BB7">
            <w:pPr>
              <w:spacing w:line="240" w:lineRule="atLeast"/>
              <w:rPr>
                <w:rFonts w:asciiTheme="minorHAnsi" w:hAnsiTheme="minorHAnsi"/>
                <w:sz w:val="22"/>
                <w:szCs w:val="20"/>
              </w:rPr>
            </w:pPr>
            <w:r w:rsidRPr="003E6CEC">
              <w:rPr>
                <w:rFonts w:asciiTheme="minorHAnsi" w:hAnsiTheme="minorHAnsi"/>
                <w:sz w:val="22"/>
                <w:szCs w:val="20"/>
              </w:rPr>
              <w:t xml:space="preserve">Metamodel </w:t>
            </w:r>
            <w:r w:rsidR="006A179C" w:rsidRPr="003E6CEC">
              <w:rPr>
                <w:rFonts w:asciiTheme="minorHAnsi" w:hAnsiTheme="minorHAnsi"/>
                <w:sz w:val="22"/>
                <w:szCs w:val="20"/>
              </w:rPr>
              <w:t>MIM/</w:t>
            </w:r>
            <w:r w:rsidRPr="003E6CEC">
              <w:rPr>
                <w:rFonts w:asciiTheme="minorHAnsi" w:hAnsiTheme="minorHAnsi"/>
                <w:sz w:val="22"/>
                <w:szCs w:val="20"/>
              </w:rPr>
              <w:t>KKG – verzoek</w:t>
            </w:r>
            <w:r w:rsidR="00F26BB7" w:rsidRPr="003E6CEC">
              <w:rPr>
                <w:rFonts w:asciiTheme="minorHAnsi" w:hAnsiTheme="minorHAnsi"/>
                <w:sz w:val="22"/>
                <w:szCs w:val="20"/>
              </w:rPr>
              <w:t>:</w:t>
            </w:r>
            <w:r w:rsidRPr="003E6CEC">
              <w:rPr>
                <w:rFonts w:asciiTheme="minorHAnsi" w:hAnsiTheme="minorHAnsi"/>
                <w:sz w:val="22"/>
                <w:szCs w:val="20"/>
              </w:rPr>
              <w:t xml:space="preserve"> begrippenkader afleiden van</w:t>
            </w:r>
            <w:r w:rsidR="00F26BB7" w:rsidRPr="003E6CEC">
              <w:rPr>
                <w:rFonts w:asciiTheme="minorHAnsi" w:hAnsiTheme="minorHAnsi"/>
                <w:sz w:val="22"/>
                <w:szCs w:val="20"/>
              </w:rPr>
              <w:t>uit</w:t>
            </w:r>
            <w:r w:rsidRPr="003E6CEC">
              <w:rPr>
                <w:rFonts w:asciiTheme="minorHAnsi" w:hAnsiTheme="minorHAnsi"/>
                <w:sz w:val="22"/>
                <w:szCs w:val="20"/>
              </w:rPr>
              <w:t xml:space="preserve"> IM </w:t>
            </w:r>
            <w:r w:rsidR="00F26BB7" w:rsidRPr="003E6CEC">
              <w:rPr>
                <w:rFonts w:asciiTheme="minorHAnsi" w:hAnsiTheme="minorHAnsi"/>
                <w:sz w:val="22"/>
                <w:szCs w:val="20"/>
              </w:rPr>
              <w:t xml:space="preserve">/ </w:t>
            </w:r>
            <w:r w:rsidR="00F26BB7" w:rsidRPr="003E6CEC">
              <w:rPr>
                <w:rFonts w:asciiTheme="minorHAnsi" w:hAnsiTheme="minorHAnsi"/>
                <w:sz w:val="22"/>
                <w:szCs w:val="20"/>
              </w:rPr>
              <w:br/>
              <w:t xml:space="preserve">link tussen model van begrippen en het informatiemodel. </w:t>
            </w:r>
          </w:p>
        </w:tc>
      </w:tr>
      <w:tr w:rsidR="00D3117C" w:rsidRPr="006A2D97" w14:paraId="2072208C" w14:textId="77777777" w:rsidTr="006A2D97">
        <w:tc>
          <w:tcPr>
            <w:tcW w:w="1541" w:type="dxa"/>
          </w:tcPr>
          <w:p w14:paraId="01AEEDDA" w14:textId="77777777" w:rsidR="00D3117C" w:rsidRPr="006A2D97" w:rsidRDefault="00D3117C" w:rsidP="00EA6719">
            <w:pPr>
              <w:spacing w:line="240" w:lineRule="atLeast"/>
              <w:rPr>
                <w:rFonts w:asciiTheme="minorHAnsi" w:hAnsiTheme="minorHAnsi"/>
                <w:b/>
                <w:sz w:val="22"/>
                <w:szCs w:val="20"/>
              </w:rPr>
            </w:pPr>
            <w:r w:rsidRPr="006A2D97">
              <w:rPr>
                <w:rFonts w:asciiTheme="minorHAnsi" w:hAnsiTheme="minorHAnsi"/>
                <w:b/>
                <w:sz w:val="22"/>
                <w:szCs w:val="20"/>
              </w:rPr>
              <w:t>Aan</w:t>
            </w:r>
          </w:p>
        </w:tc>
        <w:tc>
          <w:tcPr>
            <w:tcW w:w="7525" w:type="dxa"/>
          </w:tcPr>
          <w:p w14:paraId="6DDBB315" w14:textId="03CD9A52" w:rsidR="00D3117C" w:rsidRPr="003E6CEC" w:rsidRDefault="00D3117C" w:rsidP="00823F6F">
            <w:pPr>
              <w:spacing w:line="240" w:lineRule="atLeast"/>
              <w:rPr>
                <w:rFonts w:asciiTheme="minorHAnsi" w:hAnsiTheme="minorHAnsi"/>
                <w:sz w:val="22"/>
                <w:szCs w:val="20"/>
              </w:rPr>
            </w:pPr>
            <w:r w:rsidRPr="003E6CEC">
              <w:rPr>
                <w:rFonts w:asciiTheme="minorHAnsi" w:hAnsiTheme="minorHAnsi"/>
                <w:sz w:val="22"/>
                <w:szCs w:val="20"/>
              </w:rPr>
              <w:t>KKG kernteam (via Lennart van Bergen)</w:t>
            </w:r>
            <w:r w:rsidR="00823F6F" w:rsidRPr="003E6CEC">
              <w:rPr>
                <w:rFonts w:asciiTheme="minorHAnsi" w:hAnsiTheme="minorHAnsi"/>
                <w:sz w:val="22"/>
                <w:szCs w:val="20"/>
              </w:rPr>
              <w:t>,</w:t>
            </w:r>
            <w:r w:rsidRPr="003E6CEC">
              <w:rPr>
                <w:rFonts w:asciiTheme="minorHAnsi" w:hAnsiTheme="minorHAnsi"/>
                <w:sz w:val="22"/>
                <w:szCs w:val="20"/>
              </w:rPr>
              <w:t xml:space="preserve"> </w:t>
            </w:r>
            <w:r w:rsidR="00823F6F" w:rsidRPr="003E6CEC">
              <w:rPr>
                <w:rFonts w:asciiTheme="minorHAnsi" w:hAnsiTheme="minorHAnsi"/>
                <w:sz w:val="22"/>
                <w:szCs w:val="20"/>
              </w:rPr>
              <w:t xml:space="preserve">Thies Mesdag, Marco Brattinga. </w:t>
            </w:r>
          </w:p>
        </w:tc>
      </w:tr>
      <w:tr w:rsidR="00D3117C" w:rsidRPr="006A2D97" w14:paraId="6C608C65" w14:textId="77777777" w:rsidTr="006A2D97">
        <w:tc>
          <w:tcPr>
            <w:tcW w:w="1541" w:type="dxa"/>
          </w:tcPr>
          <w:p w14:paraId="55574E56" w14:textId="77777777" w:rsidR="00D3117C" w:rsidRPr="006A2D97" w:rsidRDefault="00D3117C" w:rsidP="00EA6719">
            <w:pPr>
              <w:spacing w:line="240" w:lineRule="atLeast"/>
              <w:rPr>
                <w:rFonts w:asciiTheme="minorHAnsi" w:hAnsiTheme="minorHAnsi"/>
                <w:b/>
                <w:sz w:val="22"/>
                <w:szCs w:val="20"/>
              </w:rPr>
            </w:pPr>
            <w:r w:rsidRPr="006A2D97">
              <w:rPr>
                <w:rFonts w:asciiTheme="minorHAnsi" w:hAnsiTheme="minorHAnsi"/>
                <w:b/>
                <w:sz w:val="22"/>
                <w:szCs w:val="20"/>
              </w:rPr>
              <w:t>Van</w:t>
            </w:r>
          </w:p>
        </w:tc>
        <w:tc>
          <w:tcPr>
            <w:tcW w:w="7525" w:type="dxa"/>
          </w:tcPr>
          <w:p w14:paraId="11650AEB" w14:textId="1FBD02B3" w:rsidR="00D3117C" w:rsidRPr="003E6CEC" w:rsidRDefault="00D3117C" w:rsidP="00EA6719">
            <w:pPr>
              <w:spacing w:line="240" w:lineRule="atLeast"/>
              <w:rPr>
                <w:rFonts w:asciiTheme="minorHAnsi" w:hAnsiTheme="minorHAnsi"/>
                <w:sz w:val="22"/>
                <w:szCs w:val="20"/>
              </w:rPr>
            </w:pPr>
            <w:r w:rsidRPr="003E6CEC">
              <w:rPr>
                <w:rFonts w:asciiTheme="minorHAnsi" w:hAnsiTheme="minorHAnsi"/>
                <w:sz w:val="22"/>
                <w:szCs w:val="20"/>
              </w:rPr>
              <w:t xml:space="preserve">Marco Brattinga, Frank Terpstra </w:t>
            </w:r>
          </w:p>
        </w:tc>
      </w:tr>
      <w:tr w:rsidR="00D3117C" w:rsidRPr="006A2D97" w14:paraId="112AA2A0" w14:textId="77777777" w:rsidTr="006A2D97">
        <w:tc>
          <w:tcPr>
            <w:tcW w:w="1541" w:type="dxa"/>
          </w:tcPr>
          <w:p w14:paraId="4EF6F347" w14:textId="77777777" w:rsidR="00D3117C" w:rsidRPr="006A2D97" w:rsidRDefault="00D3117C" w:rsidP="00EA6719">
            <w:pPr>
              <w:spacing w:line="240" w:lineRule="atLeast"/>
              <w:rPr>
                <w:rFonts w:asciiTheme="minorHAnsi" w:hAnsiTheme="minorHAnsi"/>
                <w:b/>
                <w:sz w:val="22"/>
                <w:szCs w:val="20"/>
              </w:rPr>
            </w:pPr>
            <w:r w:rsidRPr="006A2D97">
              <w:rPr>
                <w:rFonts w:asciiTheme="minorHAnsi" w:hAnsiTheme="minorHAnsi"/>
                <w:b/>
                <w:sz w:val="22"/>
                <w:szCs w:val="20"/>
              </w:rPr>
              <w:t>Datum</w:t>
            </w:r>
          </w:p>
        </w:tc>
        <w:tc>
          <w:tcPr>
            <w:tcW w:w="7525" w:type="dxa"/>
          </w:tcPr>
          <w:p w14:paraId="72DFDCE8" w14:textId="5408D812" w:rsidR="00D3117C" w:rsidRPr="003E6CEC" w:rsidRDefault="00D3117C" w:rsidP="00EF6550">
            <w:pPr>
              <w:spacing w:line="240" w:lineRule="atLeast"/>
              <w:rPr>
                <w:rFonts w:asciiTheme="minorHAnsi" w:hAnsiTheme="minorHAnsi"/>
                <w:sz w:val="22"/>
                <w:szCs w:val="20"/>
              </w:rPr>
            </w:pPr>
            <w:r w:rsidRPr="003E6CEC">
              <w:rPr>
                <w:rFonts w:asciiTheme="minorHAnsi" w:hAnsiTheme="minorHAnsi"/>
                <w:sz w:val="22"/>
                <w:szCs w:val="20"/>
              </w:rPr>
              <w:t>201</w:t>
            </w:r>
            <w:r w:rsidR="00EF6550">
              <w:rPr>
                <w:rFonts w:asciiTheme="minorHAnsi" w:hAnsiTheme="minorHAnsi"/>
                <w:sz w:val="22"/>
                <w:szCs w:val="20"/>
              </w:rPr>
              <w:t>8</w:t>
            </w:r>
            <w:r w:rsidRPr="003E6CEC">
              <w:rPr>
                <w:rFonts w:asciiTheme="minorHAnsi" w:hAnsiTheme="minorHAnsi"/>
                <w:sz w:val="22"/>
                <w:szCs w:val="20"/>
              </w:rPr>
              <w:t>-</w:t>
            </w:r>
            <w:r w:rsidR="00EF6550">
              <w:rPr>
                <w:rFonts w:asciiTheme="minorHAnsi" w:hAnsiTheme="minorHAnsi"/>
                <w:sz w:val="22"/>
                <w:szCs w:val="20"/>
              </w:rPr>
              <w:t>02</w:t>
            </w:r>
            <w:r w:rsidRPr="003E6CEC">
              <w:rPr>
                <w:rFonts w:asciiTheme="minorHAnsi" w:hAnsiTheme="minorHAnsi"/>
                <w:sz w:val="22"/>
                <w:szCs w:val="20"/>
              </w:rPr>
              <w:t>-</w:t>
            </w:r>
            <w:r w:rsidR="008E4C87" w:rsidRPr="003E6CEC">
              <w:rPr>
                <w:rFonts w:asciiTheme="minorHAnsi" w:hAnsiTheme="minorHAnsi"/>
                <w:sz w:val="22"/>
                <w:szCs w:val="20"/>
              </w:rPr>
              <w:t>0</w:t>
            </w:r>
            <w:r w:rsidR="00EF6550">
              <w:rPr>
                <w:rFonts w:asciiTheme="minorHAnsi" w:hAnsiTheme="minorHAnsi"/>
                <w:sz w:val="22"/>
                <w:szCs w:val="20"/>
              </w:rPr>
              <w:t>7</w:t>
            </w:r>
            <w:r w:rsidRPr="003E6CEC">
              <w:rPr>
                <w:rFonts w:asciiTheme="minorHAnsi" w:hAnsiTheme="minorHAnsi"/>
                <w:sz w:val="22"/>
                <w:szCs w:val="20"/>
              </w:rPr>
              <w:t xml:space="preserve">  </w:t>
            </w:r>
          </w:p>
        </w:tc>
      </w:tr>
      <w:tr w:rsidR="00D3117C" w:rsidRPr="006A2D97" w14:paraId="467E6C4B" w14:textId="77777777" w:rsidTr="006A2D97">
        <w:tc>
          <w:tcPr>
            <w:tcW w:w="1541" w:type="dxa"/>
          </w:tcPr>
          <w:p w14:paraId="2BAD8ECC" w14:textId="77777777" w:rsidR="00D3117C" w:rsidRPr="006A2D97" w:rsidRDefault="00D3117C" w:rsidP="00EA6719">
            <w:pPr>
              <w:spacing w:line="240" w:lineRule="atLeast"/>
              <w:rPr>
                <w:rFonts w:asciiTheme="minorHAnsi" w:hAnsiTheme="minorHAnsi"/>
                <w:b/>
                <w:sz w:val="22"/>
                <w:szCs w:val="20"/>
              </w:rPr>
            </w:pPr>
            <w:r w:rsidRPr="006A2D97">
              <w:rPr>
                <w:rFonts w:asciiTheme="minorHAnsi" w:hAnsiTheme="minorHAnsi"/>
                <w:b/>
                <w:sz w:val="22"/>
                <w:szCs w:val="20"/>
              </w:rPr>
              <w:t>Status</w:t>
            </w:r>
          </w:p>
        </w:tc>
        <w:tc>
          <w:tcPr>
            <w:tcW w:w="7525" w:type="dxa"/>
          </w:tcPr>
          <w:p w14:paraId="3C4BE434" w14:textId="4D210639" w:rsidR="00D3117C" w:rsidRPr="003E6CEC" w:rsidRDefault="00D3117C" w:rsidP="00DE0F8A">
            <w:pPr>
              <w:spacing w:line="240" w:lineRule="atLeast"/>
              <w:rPr>
                <w:rFonts w:asciiTheme="minorHAnsi" w:hAnsiTheme="minorHAnsi"/>
                <w:sz w:val="22"/>
                <w:szCs w:val="20"/>
              </w:rPr>
            </w:pPr>
            <w:r w:rsidRPr="003E6CEC">
              <w:rPr>
                <w:rFonts w:asciiTheme="minorHAnsi" w:hAnsiTheme="minorHAnsi"/>
                <w:sz w:val="22"/>
                <w:szCs w:val="20"/>
              </w:rPr>
              <w:t>Voorstel</w:t>
            </w:r>
            <w:r w:rsidR="00EF6550">
              <w:rPr>
                <w:rFonts w:asciiTheme="minorHAnsi" w:hAnsiTheme="minorHAnsi"/>
                <w:sz w:val="22"/>
                <w:szCs w:val="20"/>
              </w:rPr>
              <w:t xml:space="preserve"> </w:t>
            </w:r>
            <w:r w:rsidR="00F43D27">
              <w:rPr>
                <w:rFonts w:asciiTheme="minorHAnsi" w:hAnsiTheme="minorHAnsi"/>
                <w:sz w:val="22"/>
                <w:szCs w:val="20"/>
              </w:rPr>
              <w:t>– stap 8</w:t>
            </w:r>
            <w:r w:rsidR="00DE0F8A">
              <w:rPr>
                <w:rFonts w:asciiTheme="minorHAnsi" w:hAnsiTheme="minorHAnsi"/>
                <w:sz w:val="22"/>
                <w:szCs w:val="20"/>
              </w:rPr>
              <w:t xml:space="preserve">: uitwerking voorgelegd </w:t>
            </w:r>
            <w:r w:rsidR="00F43D27">
              <w:rPr>
                <w:rFonts w:asciiTheme="minorHAnsi" w:hAnsiTheme="minorHAnsi"/>
                <w:sz w:val="22"/>
                <w:szCs w:val="20"/>
              </w:rPr>
              <w:t>ter goedkeuring</w:t>
            </w:r>
            <w:r w:rsidR="00DE0F8A">
              <w:rPr>
                <w:rFonts w:asciiTheme="minorHAnsi" w:hAnsiTheme="minorHAnsi"/>
                <w:sz w:val="22"/>
                <w:szCs w:val="20"/>
              </w:rPr>
              <w:t>.</w:t>
            </w:r>
            <w:r w:rsidR="00F43D27">
              <w:rPr>
                <w:rFonts w:asciiTheme="minorHAnsi" w:hAnsiTheme="minorHAnsi"/>
                <w:sz w:val="22"/>
                <w:szCs w:val="20"/>
              </w:rPr>
              <w:t xml:space="preserve">  </w:t>
            </w:r>
          </w:p>
        </w:tc>
      </w:tr>
    </w:tbl>
    <w:p w14:paraId="7B0D4512" w14:textId="77777777" w:rsidR="00D3117C" w:rsidRPr="006A2D97" w:rsidRDefault="00D3117C" w:rsidP="006A2D97">
      <w:pPr>
        <w:pBdr>
          <w:bottom w:val="single" w:sz="6" w:space="0" w:color="auto"/>
        </w:pBdr>
        <w:spacing w:line="240" w:lineRule="atLeast"/>
        <w:rPr>
          <w:rFonts w:asciiTheme="minorHAnsi" w:hAnsiTheme="minorHAnsi"/>
          <w:sz w:val="20"/>
          <w:szCs w:val="20"/>
        </w:rPr>
      </w:pPr>
    </w:p>
    <w:p w14:paraId="471FBCD9" w14:textId="77777777" w:rsidR="00D3117C" w:rsidRPr="006A2D97" w:rsidRDefault="00D3117C" w:rsidP="00D3117C">
      <w:pPr>
        <w:spacing w:line="240" w:lineRule="atLeast"/>
        <w:rPr>
          <w:rFonts w:asciiTheme="minorHAnsi" w:hAnsiTheme="minorHAnsi"/>
          <w:b/>
          <w:sz w:val="20"/>
          <w:szCs w:val="20"/>
        </w:rPr>
      </w:pPr>
    </w:p>
    <w:p w14:paraId="279CADAC" w14:textId="77777777" w:rsidR="00D3117C" w:rsidRPr="006A2D97" w:rsidRDefault="00D3117C" w:rsidP="00D3117C">
      <w:pPr>
        <w:spacing w:line="240" w:lineRule="atLeast"/>
        <w:rPr>
          <w:rFonts w:asciiTheme="minorHAnsi" w:hAnsiTheme="minorHAnsi"/>
          <w:b/>
          <w:sz w:val="20"/>
          <w:szCs w:val="20"/>
        </w:rPr>
      </w:pPr>
      <w:r w:rsidRPr="006A2D97">
        <w:rPr>
          <w:rFonts w:asciiTheme="minorHAnsi" w:hAnsiTheme="minorHAnsi"/>
          <w:b/>
          <w:sz w:val="20"/>
          <w:szCs w:val="20"/>
        </w:rPr>
        <w:t>Achtergrond</w:t>
      </w:r>
    </w:p>
    <w:p w14:paraId="6CFE49CD" w14:textId="6BA82B46" w:rsidR="00D3117C" w:rsidRPr="006A2D97" w:rsidRDefault="00D3117C" w:rsidP="00D3117C">
      <w:pPr>
        <w:spacing w:line="240" w:lineRule="atLeast"/>
        <w:rPr>
          <w:rFonts w:asciiTheme="minorHAnsi" w:hAnsiTheme="minorHAnsi"/>
          <w:sz w:val="20"/>
          <w:szCs w:val="20"/>
        </w:rPr>
      </w:pPr>
      <w:r w:rsidRPr="006A2D97">
        <w:rPr>
          <w:rFonts w:asciiTheme="minorHAnsi" w:hAnsiTheme="minorHAnsi"/>
          <w:sz w:val="20"/>
          <w:szCs w:val="20"/>
        </w:rPr>
        <w:t xml:space="preserve">Geonovum heeft een conceptenbibliotheek. </w:t>
      </w:r>
      <w:r w:rsidR="005328A7">
        <w:rPr>
          <w:rFonts w:asciiTheme="minorHAnsi" w:hAnsiTheme="minorHAnsi"/>
          <w:sz w:val="20"/>
          <w:szCs w:val="20"/>
        </w:rPr>
        <w:t xml:space="preserve">Daarin worden momenteel informatiemodellen ingeladen, maar de intentie is om </w:t>
      </w:r>
      <w:r w:rsidR="00204505">
        <w:rPr>
          <w:rFonts w:asciiTheme="minorHAnsi" w:hAnsiTheme="minorHAnsi"/>
          <w:sz w:val="20"/>
          <w:szCs w:val="20"/>
        </w:rPr>
        <w:t xml:space="preserve">ook </w:t>
      </w:r>
      <w:r w:rsidR="005328A7">
        <w:rPr>
          <w:rFonts w:asciiTheme="minorHAnsi" w:hAnsiTheme="minorHAnsi"/>
          <w:sz w:val="20"/>
          <w:szCs w:val="20"/>
        </w:rPr>
        <w:t>concepten te presenteren</w:t>
      </w:r>
      <w:r w:rsidR="00C31CC3">
        <w:rPr>
          <w:rFonts w:asciiTheme="minorHAnsi" w:hAnsiTheme="minorHAnsi"/>
          <w:sz w:val="20"/>
          <w:szCs w:val="20"/>
        </w:rPr>
        <w:t xml:space="preserve">, zoals bedoeld in wat </w:t>
      </w:r>
      <w:commentRangeStart w:id="0"/>
      <w:r w:rsidR="00C31CC3">
        <w:rPr>
          <w:rFonts w:asciiTheme="minorHAnsi" w:hAnsiTheme="minorHAnsi"/>
          <w:sz w:val="20"/>
          <w:szCs w:val="20"/>
        </w:rPr>
        <w:t>KKG</w:t>
      </w:r>
      <w:commentRangeEnd w:id="0"/>
      <w:r w:rsidR="00C60C7B">
        <w:rPr>
          <w:rStyle w:val="Verwijzingopmerking"/>
        </w:rPr>
        <w:commentReference w:id="0"/>
      </w:r>
      <w:r w:rsidR="00C31CC3">
        <w:rPr>
          <w:rFonts w:asciiTheme="minorHAnsi" w:hAnsiTheme="minorHAnsi"/>
          <w:sz w:val="20"/>
          <w:szCs w:val="20"/>
        </w:rPr>
        <w:t xml:space="preserve"> een model van begrippen noemt</w:t>
      </w:r>
      <w:r w:rsidR="005328A7">
        <w:rPr>
          <w:rFonts w:asciiTheme="minorHAnsi" w:hAnsiTheme="minorHAnsi"/>
          <w:sz w:val="20"/>
          <w:szCs w:val="20"/>
        </w:rPr>
        <w:t xml:space="preserve">.  </w:t>
      </w:r>
    </w:p>
    <w:p w14:paraId="3CCB3445" w14:textId="77777777" w:rsidR="00D3117C" w:rsidRPr="006A2D97" w:rsidRDefault="00D3117C" w:rsidP="00D3117C">
      <w:pPr>
        <w:spacing w:line="240" w:lineRule="atLeast"/>
        <w:rPr>
          <w:rFonts w:asciiTheme="minorHAnsi" w:hAnsiTheme="minorHAnsi"/>
          <w:sz w:val="20"/>
          <w:szCs w:val="20"/>
        </w:rPr>
      </w:pPr>
    </w:p>
    <w:p w14:paraId="60F9AB76" w14:textId="0492FBB1" w:rsidR="00D3117C" w:rsidRPr="006A2D97" w:rsidRDefault="00D3117C" w:rsidP="00D3117C">
      <w:pPr>
        <w:rPr>
          <w:rFonts w:asciiTheme="minorHAnsi" w:hAnsiTheme="minorHAnsi"/>
          <w:b/>
          <w:bCs/>
          <w:sz w:val="20"/>
          <w:szCs w:val="20"/>
        </w:rPr>
      </w:pPr>
      <w:r w:rsidRPr="006A2D97">
        <w:rPr>
          <w:rFonts w:asciiTheme="minorHAnsi" w:hAnsiTheme="minorHAnsi"/>
          <w:b/>
          <w:bCs/>
          <w:sz w:val="20"/>
          <w:szCs w:val="20"/>
        </w:rPr>
        <w:t>Wens (tekst Marco Brattinga)</w:t>
      </w:r>
    </w:p>
    <w:p w14:paraId="7C49F352" w14:textId="621206B6" w:rsidR="00D3117C" w:rsidRPr="006A2D97" w:rsidRDefault="00D3117C" w:rsidP="00D3117C">
      <w:pPr>
        <w:spacing w:line="240" w:lineRule="atLeast"/>
        <w:rPr>
          <w:rFonts w:asciiTheme="minorHAnsi" w:hAnsiTheme="minorHAnsi"/>
          <w:sz w:val="20"/>
          <w:szCs w:val="20"/>
        </w:rPr>
      </w:pPr>
      <w:r w:rsidRPr="006A2D97">
        <w:rPr>
          <w:rFonts w:asciiTheme="minorHAnsi" w:hAnsiTheme="minorHAnsi"/>
          <w:sz w:val="20"/>
          <w:szCs w:val="20"/>
        </w:rPr>
        <w:t xml:space="preserve">Geonovum wil de conceptenbibliotheek kunnen vullen op basis van een informatiemodel die voldoet aan het metamodel voor informatiemodellen (KKG). Ook is het wenselijk om zo nodig een verwijzing te maken vanuit een informatiemodel-element naar het betreffende concept. </w:t>
      </w:r>
    </w:p>
    <w:p w14:paraId="2C9E7567" w14:textId="77777777" w:rsidR="00D3117C" w:rsidRPr="006A2D97" w:rsidRDefault="00D3117C" w:rsidP="00D3117C">
      <w:pPr>
        <w:rPr>
          <w:rFonts w:asciiTheme="minorHAnsi" w:hAnsiTheme="minorHAnsi"/>
          <w:sz w:val="20"/>
          <w:szCs w:val="20"/>
        </w:rPr>
      </w:pPr>
    </w:p>
    <w:p w14:paraId="6533BF3B" w14:textId="38C50137" w:rsidR="00D3117C" w:rsidRPr="006A2D97" w:rsidRDefault="00D3117C" w:rsidP="00D3117C">
      <w:pPr>
        <w:rPr>
          <w:rFonts w:asciiTheme="minorHAnsi" w:hAnsiTheme="minorHAnsi"/>
          <w:sz w:val="20"/>
          <w:szCs w:val="20"/>
        </w:rPr>
      </w:pPr>
      <w:r w:rsidRPr="006A2D97">
        <w:rPr>
          <w:rFonts w:asciiTheme="minorHAnsi" w:hAnsiTheme="minorHAnsi"/>
          <w:sz w:val="20"/>
          <w:szCs w:val="20"/>
        </w:rPr>
        <w:t xml:space="preserve">Hiermee wordt het mogelijk om op een eenduidige wijze KKG informatiemodellen om te zetten naar </w:t>
      </w:r>
      <w:commentRangeStart w:id="1"/>
      <w:r w:rsidRPr="006A2D97">
        <w:rPr>
          <w:rFonts w:asciiTheme="minorHAnsi" w:hAnsiTheme="minorHAnsi"/>
          <w:sz w:val="20"/>
          <w:szCs w:val="20"/>
        </w:rPr>
        <w:t>Linked Data concepten</w:t>
      </w:r>
      <w:commentRangeEnd w:id="1"/>
      <w:r w:rsidR="00C60C7B">
        <w:rPr>
          <w:rStyle w:val="Verwijzingopmerking"/>
        </w:rPr>
        <w:commentReference w:id="1"/>
      </w:r>
      <w:r w:rsidRPr="006A2D97">
        <w:rPr>
          <w:rFonts w:asciiTheme="minorHAnsi" w:hAnsiTheme="minorHAnsi"/>
          <w:sz w:val="20"/>
          <w:szCs w:val="20"/>
        </w:rPr>
        <w:t>, met volledig behoudt van de betekenis zoals beoogd door de originele auteur. Dit maakt het mogelijk dat Geonovum haar conceptenbibliotheek kan vullen op basis van KKG informatiemodellen, het Kadaster kan verwijzingen aanbrengen in haar informatiemodellen naar concepten (die bij het Kadaster buiten het informatiemodel worden beheerd), en binnen de context van het DSO kan helderheid ontstaan hoe de DSO Stelselcatalogus gevoed moet worden op basis van de informatiemodellen binnen het DSO.</w:t>
      </w:r>
    </w:p>
    <w:p w14:paraId="0E46305C" w14:textId="77777777" w:rsidR="00D3117C" w:rsidRPr="006A2D97" w:rsidRDefault="00D3117C" w:rsidP="00D3117C">
      <w:pPr>
        <w:spacing w:line="240" w:lineRule="atLeast"/>
        <w:rPr>
          <w:rFonts w:asciiTheme="minorHAnsi" w:hAnsiTheme="minorHAnsi"/>
          <w:b/>
          <w:sz w:val="20"/>
          <w:szCs w:val="20"/>
        </w:rPr>
      </w:pPr>
    </w:p>
    <w:p w14:paraId="1EF61593" w14:textId="15CE5A8B" w:rsidR="00D3117C" w:rsidRPr="006A2D97" w:rsidRDefault="00D3117C" w:rsidP="00D3117C">
      <w:pPr>
        <w:rPr>
          <w:rFonts w:asciiTheme="minorHAnsi" w:hAnsiTheme="minorHAnsi"/>
          <w:sz w:val="20"/>
          <w:szCs w:val="20"/>
        </w:rPr>
      </w:pPr>
      <w:r w:rsidRPr="006A2D97">
        <w:rPr>
          <w:rFonts w:asciiTheme="minorHAnsi" w:hAnsiTheme="minorHAnsi"/>
          <w:b/>
          <w:bCs/>
          <w:sz w:val="20"/>
          <w:szCs w:val="20"/>
        </w:rPr>
        <w:t>Toelichting context (tekst Marco Brattinga)</w:t>
      </w:r>
    </w:p>
    <w:p w14:paraId="61A66E15" w14:textId="77777777" w:rsidR="00D3117C" w:rsidRPr="006A2D97" w:rsidRDefault="00D3117C" w:rsidP="00D3117C">
      <w:pPr>
        <w:rPr>
          <w:rFonts w:asciiTheme="minorHAnsi" w:hAnsiTheme="minorHAnsi"/>
          <w:sz w:val="20"/>
          <w:szCs w:val="20"/>
        </w:rPr>
      </w:pPr>
      <w:r w:rsidRPr="006A2D97">
        <w:rPr>
          <w:rFonts w:asciiTheme="minorHAnsi" w:hAnsiTheme="minorHAnsi"/>
          <w:sz w:val="20"/>
          <w:szCs w:val="20"/>
        </w:rPr>
        <w:t xml:space="preserve">Informatiemodellen worden gebruikt om een beschrijving te geven van de wijze waarop een administratie is georganiseerd. Bij zo’n informatiemodel kan een onderscheid gemaakt worden tussen de beschrijving van het domein zelf (in termen van concepten en hun samenhang), en de beschrijving de administratie (in termen van onder andere entiteittypen, attribuuttypen en relatietypen). Dit onderscheid hoeft niet gemaakt te worden: er kan ook verondersteld worden dat de beschrijving van het domein en de beschrijving van de administratie </w:t>
      </w:r>
      <w:r w:rsidRPr="006A2D97">
        <w:rPr>
          <w:rFonts w:asciiTheme="minorHAnsi" w:hAnsiTheme="minorHAnsi"/>
          <w:i/>
          <w:iCs/>
          <w:sz w:val="20"/>
          <w:szCs w:val="20"/>
        </w:rPr>
        <w:t>by design</w:t>
      </w:r>
      <w:r w:rsidRPr="006A2D97">
        <w:rPr>
          <w:rFonts w:asciiTheme="minorHAnsi" w:hAnsiTheme="minorHAnsi"/>
          <w:sz w:val="20"/>
          <w:szCs w:val="20"/>
        </w:rPr>
        <w:t xml:space="preserve"> overeen komen. Er kan gekozen worden om een informatiemodel te maken met alleen de beschrijving van de administratie, met verwijzingen naar de beschrijving van het domein, zonder deze beschrijvingen zelf op te nemen in de administratie. En ook kan een informatiemodel alleen bedoeld zijn als een beschrijving van het domein. Alle varianten zijn denkbaar.</w:t>
      </w:r>
    </w:p>
    <w:p w14:paraId="48DA18FC" w14:textId="77777777" w:rsidR="00D3117C" w:rsidRPr="006A2D97" w:rsidRDefault="00D3117C" w:rsidP="00D3117C">
      <w:pPr>
        <w:rPr>
          <w:rFonts w:asciiTheme="minorHAnsi" w:hAnsiTheme="minorHAnsi"/>
          <w:sz w:val="20"/>
          <w:szCs w:val="20"/>
        </w:rPr>
      </w:pPr>
      <w:r w:rsidRPr="006A2D97">
        <w:rPr>
          <w:rFonts w:asciiTheme="minorHAnsi" w:hAnsiTheme="minorHAnsi"/>
          <w:sz w:val="20"/>
          <w:szCs w:val="20"/>
        </w:rPr>
        <w:t> </w:t>
      </w:r>
    </w:p>
    <w:p w14:paraId="71FD50F6" w14:textId="77777777" w:rsidR="00D3117C" w:rsidRPr="006A2D97" w:rsidRDefault="00D3117C" w:rsidP="00D3117C">
      <w:pPr>
        <w:rPr>
          <w:rFonts w:asciiTheme="minorHAnsi" w:hAnsiTheme="minorHAnsi"/>
          <w:sz w:val="20"/>
          <w:szCs w:val="20"/>
        </w:rPr>
      </w:pPr>
      <w:r w:rsidRPr="006A2D97">
        <w:rPr>
          <w:rFonts w:asciiTheme="minorHAnsi" w:hAnsiTheme="minorHAnsi"/>
          <w:sz w:val="20"/>
          <w:szCs w:val="20"/>
        </w:rPr>
        <w:t>Het huidige KKG metamodel mist op dit moment de mogelijkheid om dergelijke nuances aan te brengen. Aangezien de Linked Data vocabulaires altijd expliciet onderscheid maken tussen de beschrijving van het domein zelf (op basis van SKOS concepts) en de beschrijving van de administratie (op basis van RDF/RDFS/OWL en SHACL), is nu geen eenduidige vertaling mogelijk, zonder mogelijk geweld aan te doen aan de beoogde betekenis van het informatiemodel, zoals opgesteld door de originele auteur. De huidige Stelselcatalogus DSO (ook beoogd voor de conceptenbibliotheek van Geonovum), neemt daarom een “veilige” aanname, en vertaalt een KKG informatiemodel altijd puur naar RDF/RDFS/OWL en SHACL, waarbij geen SKOS concepts worden aangemaakt (maar eventueel wel gebruik gemaakt wordt van eigenschappen als skos:definition).</w:t>
      </w:r>
    </w:p>
    <w:p w14:paraId="2A96A0A5" w14:textId="78CC75CA" w:rsidR="00D3117C" w:rsidRPr="006A2D97" w:rsidRDefault="00D3117C" w:rsidP="00D3117C">
      <w:pPr>
        <w:rPr>
          <w:rFonts w:asciiTheme="minorHAnsi" w:hAnsiTheme="minorHAnsi"/>
          <w:sz w:val="20"/>
          <w:szCs w:val="20"/>
        </w:rPr>
      </w:pPr>
      <w:r w:rsidRPr="006A2D97">
        <w:rPr>
          <w:rFonts w:asciiTheme="minorHAnsi" w:hAnsiTheme="minorHAnsi"/>
          <w:sz w:val="20"/>
          <w:szCs w:val="20"/>
        </w:rPr>
        <w:t>  </w:t>
      </w:r>
    </w:p>
    <w:p w14:paraId="6F9D9A61" w14:textId="2874448A" w:rsidR="00D3117C" w:rsidRPr="006A2D97" w:rsidRDefault="00D3117C" w:rsidP="00D3117C">
      <w:pPr>
        <w:rPr>
          <w:rFonts w:asciiTheme="minorHAnsi" w:hAnsiTheme="minorHAnsi"/>
          <w:sz w:val="20"/>
          <w:szCs w:val="20"/>
        </w:rPr>
      </w:pPr>
      <w:r w:rsidRPr="006A2D97">
        <w:rPr>
          <w:rFonts w:asciiTheme="minorHAnsi" w:hAnsiTheme="minorHAnsi"/>
          <w:b/>
          <w:bCs/>
          <w:sz w:val="20"/>
          <w:szCs w:val="20"/>
        </w:rPr>
        <w:t>Mogelijk invulling (tekst Marco Brattinga)</w:t>
      </w:r>
    </w:p>
    <w:p w14:paraId="0C385D2C" w14:textId="77777777" w:rsidR="00D3117C" w:rsidRPr="006A2D97" w:rsidRDefault="00D3117C" w:rsidP="00D3117C">
      <w:pPr>
        <w:rPr>
          <w:rFonts w:asciiTheme="minorHAnsi" w:hAnsiTheme="minorHAnsi"/>
          <w:sz w:val="20"/>
          <w:szCs w:val="20"/>
        </w:rPr>
      </w:pPr>
      <w:r w:rsidRPr="006A2D97">
        <w:rPr>
          <w:rFonts w:asciiTheme="minorHAnsi" w:hAnsiTheme="minorHAnsi"/>
          <w:sz w:val="20"/>
          <w:szCs w:val="20"/>
        </w:rPr>
        <w:t xml:space="preserve">Om inzicht te geven in een mogelijke oplossing die zou voldoen aan onze wens, zou gedacht kunnen worden aan het toevoegen van een stereotype “Concept” en een tag “conceptverwijzing”. Andere oplossingen zijn ook denkbaar. </w:t>
      </w:r>
    </w:p>
    <w:p w14:paraId="412BA649" w14:textId="77777777" w:rsidR="00D3117C" w:rsidRPr="006A2D97" w:rsidRDefault="00D3117C" w:rsidP="00D3117C">
      <w:pPr>
        <w:spacing w:line="240" w:lineRule="atLeast"/>
        <w:rPr>
          <w:rFonts w:asciiTheme="minorHAnsi" w:hAnsiTheme="minorHAnsi"/>
          <w:b/>
          <w:sz w:val="20"/>
          <w:szCs w:val="20"/>
        </w:rPr>
      </w:pPr>
    </w:p>
    <w:p w14:paraId="0BC4A323" w14:textId="55828E1D" w:rsidR="00D3117C" w:rsidRPr="006A2D97" w:rsidRDefault="00D3117C" w:rsidP="00D3117C">
      <w:pPr>
        <w:rPr>
          <w:rFonts w:asciiTheme="minorHAnsi" w:hAnsiTheme="minorHAnsi"/>
          <w:b/>
          <w:sz w:val="20"/>
          <w:szCs w:val="20"/>
        </w:rPr>
      </w:pPr>
      <w:r w:rsidRPr="006A2D97">
        <w:rPr>
          <w:rFonts w:asciiTheme="minorHAnsi" w:hAnsiTheme="minorHAnsi"/>
          <w:b/>
          <w:sz w:val="20"/>
          <w:szCs w:val="20"/>
        </w:rPr>
        <w:lastRenderedPageBreak/>
        <w:t>Intake KKG kernteam (tekst Lennart van Bergen</w:t>
      </w:r>
      <w:r w:rsidR="003E791E">
        <w:rPr>
          <w:rFonts w:asciiTheme="minorHAnsi" w:hAnsiTheme="minorHAnsi"/>
          <w:b/>
          <w:sz w:val="20"/>
          <w:szCs w:val="20"/>
        </w:rPr>
        <w:t xml:space="preserve"> en Paul Jansen</w:t>
      </w:r>
      <w:r w:rsidRPr="006A2D97">
        <w:rPr>
          <w:rFonts w:asciiTheme="minorHAnsi" w:hAnsiTheme="minorHAnsi"/>
          <w:b/>
          <w:sz w:val="20"/>
          <w:szCs w:val="20"/>
        </w:rPr>
        <w:t xml:space="preserve">)  </w:t>
      </w:r>
    </w:p>
    <w:p w14:paraId="60202912" w14:textId="402E69B9" w:rsidR="00D3117C" w:rsidRPr="006A2D97" w:rsidRDefault="00D3117C" w:rsidP="00D3117C">
      <w:pPr>
        <w:rPr>
          <w:rFonts w:asciiTheme="minorHAnsi" w:hAnsiTheme="minorHAnsi"/>
          <w:sz w:val="20"/>
          <w:szCs w:val="20"/>
        </w:rPr>
      </w:pPr>
      <w:r w:rsidRPr="006A2D97">
        <w:rPr>
          <w:rFonts w:asciiTheme="minorHAnsi" w:hAnsiTheme="minorHAnsi"/>
          <w:sz w:val="20"/>
          <w:szCs w:val="20"/>
        </w:rPr>
        <w:t>Het KKG metamode</w:t>
      </w:r>
      <w:r w:rsidR="005D3E4C" w:rsidRPr="006A2D97">
        <w:rPr>
          <w:rFonts w:asciiTheme="minorHAnsi" w:hAnsiTheme="minorHAnsi"/>
          <w:sz w:val="20"/>
          <w:szCs w:val="20"/>
        </w:rPr>
        <w:t>l</w:t>
      </w:r>
      <w:r w:rsidRPr="006A2D97">
        <w:rPr>
          <w:rFonts w:asciiTheme="minorHAnsi" w:hAnsiTheme="minorHAnsi"/>
          <w:sz w:val="20"/>
          <w:szCs w:val="20"/>
        </w:rPr>
        <w:t xml:space="preserve"> beschrijft in </w:t>
      </w:r>
      <w:r w:rsidR="005D3E4C" w:rsidRPr="006A2D97">
        <w:rPr>
          <w:rFonts w:asciiTheme="minorHAnsi" w:hAnsiTheme="minorHAnsi"/>
          <w:sz w:val="20"/>
          <w:szCs w:val="20"/>
        </w:rPr>
        <w:t>paragraaf 1.5 een 4 deling, waarbij het 1</w:t>
      </w:r>
      <w:r w:rsidR="005D3E4C" w:rsidRPr="006A2D97">
        <w:rPr>
          <w:rFonts w:asciiTheme="minorHAnsi" w:hAnsiTheme="minorHAnsi"/>
          <w:sz w:val="20"/>
          <w:szCs w:val="20"/>
          <w:vertAlign w:val="superscript"/>
        </w:rPr>
        <w:t>e</w:t>
      </w:r>
      <w:r w:rsidR="005D3E4C" w:rsidRPr="006A2D97">
        <w:rPr>
          <w:rFonts w:asciiTheme="minorHAnsi" w:hAnsiTheme="minorHAnsi"/>
          <w:sz w:val="20"/>
          <w:szCs w:val="20"/>
        </w:rPr>
        <w:t xml:space="preserve"> deel/type een model van begrippen is, ook wel een begrippenkader genoemd. Deze is op zichzelf buiten scope van het metamodel. </w:t>
      </w:r>
      <w:r w:rsidR="006115F9" w:rsidRPr="006A2D97">
        <w:rPr>
          <w:rFonts w:asciiTheme="minorHAnsi" w:hAnsiTheme="minorHAnsi"/>
          <w:sz w:val="20"/>
          <w:szCs w:val="20"/>
        </w:rPr>
        <w:t xml:space="preserve">Dat komt omdat een begrippenkader </w:t>
      </w:r>
      <w:r w:rsidR="001500B8" w:rsidRPr="006A2D97">
        <w:rPr>
          <w:rFonts w:asciiTheme="minorHAnsi" w:hAnsiTheme="minorHAnsi"/>
          <w:sz w:val="20"/>
          <w:szCs w:val="20"/>
        </w:rPr>
        <w:t xml:space="preserve">die alle concepten beschrijft in het domein </w:t>
      </w:r>
      <w:r w:rsidR="00F311C7" w:rsidRPr="006A2D97">
        <w:rPr>
          <w:rFonts w:asciiTheme="minorHAnsi" w:hAnsiTheme="minorHAnsi"/>
          <w:sz w:val="20"/>
          <w:szCs w:val="20"/>
        </w:rPr>
        <w:t xml:space="preserve">in principe </w:t>
      </w:r>
      <w:r w:rsidR="00F311C7" w:rsidRPr="004A0CC1">
        <w:rPr>
          <w:rFonts w:asciiTheme="minorHAnsi" w:hAnsiTheme="minorHAnsi"/>
          <w:sz w:val="20"/>
          <w:szCs w:val="20"/>
          <w:u w:val="single"/>
        </w:rPr>
        <w:t>input</w:t>
      </w:r>
      <w:r w:rsidR="00F311C7" w:rsidRPr="006A2D97">
        <w:rPr>
          <w:rFonts w:asciiTheme="minorHAnsi" w:hAnsiTheme="minorHAnsi"/>
          <w:sz w:val="20"/>
          <w:szCs w:val="20"/>
        </w:rPr>
        <w:t xml:space="preserve"> is voor het maken van een </w:t>
      </w:r>
      <w:r w:rsidR="001500B8" w:rsidRPr="006A2D97">
        <w:rPr>
          <w:rFonts w:asciiTheme="minorHAnsi" w:hAnsiTheme="minorHAnsi"/>
          <w:sz w:val="20"/>
          <w:szCs w:val="20"/>
        </w:rPr>
        <w:t>conceptueel</w:t>
      </w:r>
      <w:r w:rsidR="004A0CC1">
        <w:rPr>
          <w:rFonts w:asciiTheme="minorHAnsi" w:hAnsiTheme="minorHAnsi"/>
          <w:sz w:val="20"/>
          <w:szCs w:val="20"/>
        </w:rPr>
        <w:t xml:space="preserve"> (en/of logisch) informatiemodel. </w:t>
      </w:r>
      <w:commentRangeStart w:id="2"/>
      <w:r w:rsidR="009A3108">
        <w:rPr>
          <w:rFonts w:asciiTheme="minorHAnsi" w:hAnsiTheme="minorHAnsi"/>
          <w:sz w:val="20"/>
          <w:szCs w:val="20"/>
        </w:rPr>
        <w:t xml:space="preserve">Het leggen van een link vanuit het IM naar een begrip/concept </w:t>
      </w:r>
      <w:r w:rsidR="00F311C7" w:rsidRPr="006A2D97">
        <w:rPr>
          <w:rFonts w:asciiTheme="minorHAnsi" w:hAnsiTheme="minorHAnsi"/>
          <w:sz w:val="20"/>
          <w:szCs w:val="20"/>
        </w:rPr>
        <w:t xml:space="preserve"> </w:t>
      </w:r>
      <w:commentRangeEnd w:id="2"/>
      <w:r w:rsidR="00C60C7B">
        <w:rPr>
          <w:rStyle w:val="Verwijzingopmerking"/>
        </w:rPr>
        <w:commentReference w:id="2"/>
      </w:r>
    </w:p>
    <w:p w14:paraId="4CD4939F" w14:textId="77777777" w:rsidR="00D3117C" w:rsidRPr="006A2D97" w:rsidRDefault="00D3117C" w:rsidP="00D3117C">
      <w:pPr>
        <w:rPr>
          <w:rFonts w:asciiTheme="minorHAnsi" w:hAnsiTheme="minorHAnsi"/>
          <w:sz w:val="20"/>
          <w:szCs w:val="20"/>
        </w:rPr>
      </w:pPr>
    </w:p>
    <w:p w14:paraId="6EBB64DA" w14:textId="1ACD1A4B" w:rsidR="00D3117C" w:rsidRPr="006A2D97" w:rsidRDefault="00D3117C" w:rsidP="00D3117C">
      <w:pPr>
        <w:rPr>
          <w:rFonts w:asciiTheme="minorHAnsi" w:hAnsiTheme="minorHAnsi"/>
          <w:sz w:val="20"/>
          <w:szCs w:val="20"/>
        </w:rPr>
      </w:pPr>
      <w:r w:rsidRPr="006A2D97">
        <w:rPr>
          <w:rFonts w:asciiTheme="minorHAnsi" w:hAnsiTheme="minorHAnsi"/>
          <w:sz w:val="20"/>
          <w:szCs w:val="20"/>
        </w:rPr>
        <w:t xml:space="preserve">We onderscheiden twee behoeftes t.a.v. het tot stand komen van een begrippenkader van concepten, ook wel concepten bibliotheek genoemd. </w:t>
      </w:r>
    </w:p>
    <w:p w14:paraId="2618F728" w14:textId="77777777" w:rsidR="00D3117C" w:rsidRPr="006A2D97" w:rsidRDefault="00D3117C" w:rsidP="00D3117C">
      <w:pPr>
        <w:rPr>
          <w:rFonts w:asciiTheme="minorHAnsi" w:hAnsiTheme="minorHAnsi"/>
          <w:sz w:val="20"/>
          <w:szCs w:val="20"/>
        </w:rPr>
      </w:pPr>
    </w:p>
    <w:p w14:paraId="26CE8C07" w14:textId="087843DB" w:rsidR="00D3117C" w:rsidRPr="006A2D97" w:rsidRDefault="00D3117C" w:rsidP="00D3117C">
      <w:pPr>
        <w:numPr>
          <w:ilvl w:val="0"/>
          <w:numId w:val="8"/>
        </w:numPr>
        <w:spacing w:line="240" w:lineRule="auto"/>
        <w:contextualSpacing w:val="0"/>
        <w:rPr>
          <w:rFonts w:asciiTheme="minorHAnsi" w:hAnsiTheme="minorHAnsi"/>
          <w:sz w:val="20"/>
          <w:szCs w:val="20"/>
        </w:rPr>
      </w:pPr>
      <w:commentRangeStart w:id="3"/>
      <w:r w:rsidRPr="006A2D97">
        <w:rPr>
          <w:rFonts w:asciiTheme="minorHAnsi" w:hAnsiTheme="minorHAnsi"/>
          <w:sz w:val="20"/>
          <w:szCs w:val="20"/>
        </w:rPr>
        <w:t xml:space="preserve">Een begrippenkader met concepten </w:t>
      </w:r>
      <w:r w:rsidR="007A0B1C">
        <w:rPr>
          <w:rFonts w:asciiTheme="minorHAnsi" w:hAnsiTheme="minorHAnsi"/>
          <w:sz w:val="20"/>
          <w:szCs w:val="20"/>
        </w:rPr>
        <w:t xml:space="preserve">eerst zelfstandig opstellen. </w:t>
      </w:r>
      <w:commentRangeEnd w:id="3"/>
      <w:r w:rsidR="00C60C7B">
        <w:rPr>
          <w:rStyle w:val="Verwijzingopmerking"/>
        </w:rPr>
        <w:commentReference w:id="3"/>
      </w:r>
      <w:r w:rsidR="00F51901">
        <w:rPr>
          <w:rFonts w:asciiTheme="minorHAnsi" w:hAnsiTheme="minorHAnsi"/>
          <w:sz w:val="20"/>
          <w:szCs w:val="20"/>
        </w:rPr>
        <w:br/>
      </w:r>
      <w:r w:rsidR="00F51901">
        <w:rPr>
          <w:rFonts w:asciiTheme="minorHAnsi" w:hAnsiTheme="minorHAnsi"/>
          <w:sz w:val="20"/>
          <w:szCs w:val="20"/>
        </w:rPr>
        <w:br/>
      </w:r>
      <w:r w:rsidR="007A0B1C">
        <w:rPr>
          <w:rFonts w:asciiTheme="minorHAnsi" w:hAnsiTheme="minorHAnsi"/>
          <w:sz w:val="20"/>
          <w:szCs w:val="20"/>
        </w:rPr>
        <w:t xml:space="preserve">Vervolgens deze </w:t>
      </w:r>
      <w:r w:rsidRPr="006A2D97">
        <w:rPr>
          <w:rFonts w:asciiTheme="minorHAnsi" w:hAnsiTheme="minorHAnsi"/>
          <w:sz w:val="20"/>
          <w:szCs w:val="20"/>
        </w:rPr>
        <w:t xml:space="preserve">handmatig vertalen/modelleren </w:t>
      </w:r>
      <w:r w:rsidR="001131A5" w:rsidRPr="006A2D97">
        <w:rPr>
          <w:rFonts w:asciiTheme="minorHAnsi" w:hAnsiTheme="minorHAnsi"/>
          <w:sz w:val="20"/>
          <w:szCs w:val="20"/>
        </w:rPr>
        <w:t>naar/</w:t>
      </w:r>
      <w:r w:rsidRPr="006A2D97">
        <w:rPr>
          <w:rFonts w:asciiTheme="minorHAnsi" w:hAnsiTheme="minorHAnsi"/>
          <w:sz w:val="20"/>
          <w:szCs w:val="20"/>
        </w:rPr>
        <w:t>tot een IM, met traceerbaarheid vanuit het IM terug naar de concepten.</w:t>
      </w:r>
    </w:p>
    <w:p w14:paraId="5CDEC1DB" w14:textId="768E6DAE" w:rsidR="00D3117C" w:rsidRPr="006A2D97" w:rsidRDefault="001131A5" w:rsidP="001131A5">
      <w:pPr>
        <w:ind w:left="708"/>
        <w:rPr>
          <w:rFonts w:asciiTheme="minorHAnsi" w:eastAsiaTheme="minorHAnsi" w:hAnsiTheme="minorHAnsi"/>
          <w:sz w:val="20"/>
          <w:szCs w:val="20"/>
        </w:rPr>
      </w:pPr>
      <w:r w:rsidRPr="006A2D97">
        <w:rPr>
          <w:rFonts w:asciiTheme="minorHAnsi" w:hAnsiTheme="minorHAnsi"/>
          <w:sz w:val="20"/>
          <w:szCs w:val="20"/>
        </w:rPr>
        <w:br/>
        <w:t xml:space="preserve">Paul Jansen: </w:t>
      </w:r>
      <w:r w:rsidR="00D3117C" w:rsidRPr="006A2D97">
        <w:rPr>
          <w:rFonts w:asciiTheme="minorHAnsi" w:hAnsiTheme="minorHAnsi"/>
          <w:sz w:val="20"/>
          <w:szCs w:val="20"/>
        </w:rPr>
        <w:t>D</w:t>
      </w:r>
      <w:r w:rsidRPr="006A2D97">
        <w:rPr>
          <w:rFonts w:asciiTheme="minorHAnsi" w:hAnsiTheme="minorHAnsi"/>
          <w:sz w:val="20"/>
          <w:szCs w:val="20"/>
        </w:rPr>
        <w:t xml:space="preserve">it doet Geonovum </w:t>
      </w:r>
      <w:commentRangeStart w:id="4"/>
      <w:r w:rsidR="00D3117C" w:rsidRPr="006A2D97">
        <w:rPr>
          <w:rFonts w:asciiTheme="minorHAnsi" w:hAnsiTheme="minorHAnsi"/>
          <w:sz w:val="20"/>
          <w:szCs w:val="20"/>
        </w:rPr>
        <w:t xml:space="preserve">we </w:t>
      </w:r>
      <w:commentRangeEnd w:id="4"/>
      <w:r w:rsidR="004609B7">
        <w:rPr>
          <w:rStyle w:val="Verwijzingopmerking"/>
        </w:rPr>
        <w:commentReference w:id="4"/>
      </w:r>
      <w:r w:rsidR="00D3117C" w:rsidRPr="006A2D97">
        <w:rPr>
          <w:rFonts w:asciiTheme="minorHAnsi" w:hAnsiTheme="minorHAnsi"/>
          <w:sz w:val="20"/>
          <w:szCs w:val="20"/>
        </w:rPr>
        <w:t>nu nog weinig maar wordt steeds belangrijker.</w:t>
      </w:r>
    </w:p>
    <w:p w14:paraId="68BFDC2D" w14:textId="77777777" w:rsidR="00D3117C" w:rsidRPr="006A2D97" w:rsidRDefault="00D3117C" w:rsidP="00D3117C">
      <w:pPr>
        <w:pStyle w:val="Lijstalinea"/>
        <w:rPr>
          <w:rFonts w:asciiTheme="minorHAnsi" w:hAnsiTheme="minorHAnsi"/>
          <w:sz w:val="20"/>
          <w:szCs w:val="20"/>
        </w:rPr>
      </w:pPr>
    </w:p>
    <w:p w14:paraId="236EA096" w14:textId="41391385" w:rsidR="00D3117C" w:rsidRPr="006A2D97" w:rsidRDefault="00D3117C" w:rsidP="00D3117C">
      <w:pPr>
        <w:numPr>
          <w:ilvl w:val="0"/>
          <w:numId w:val="8"/>
        </w:numPr>
        <w:spacing w:line="240" w:lineRule="auto"/>
        <w:contextualSpacing w:val="0"/>
        <w:rPr>
          <w:rFonts w:asciiTheme="minorHAnsi" w:hAnsiTheme="minorHAnsi"/>
          <w:sz w:val="20"/>
          <w:szCs w:val="20"/>
        </w:rPr>
      </w:pPr>
      <w:commentRangeStart w:id="5"/>
      <w:r w:rsidRPr="006A2D97">
        <w:rPr>
          <w:rFonts w:asciiTheme="minorHAnsi" w:hAnsiTheme="minorHAnsi"/>
          <w:sz w:val="20"/>
          <w:szCs w:val="20"/>
          <w:lang w:eastAsia="en-US"/>
        </w:rPr>
        <w:t>E</w:t>
      </w:r>
      <w:r w:rsidR="00E07164">
        <w:rPr>
          <w:rFonts w:asciiTheme="minorHAnsi" w:hAnsiTheme="minorHAnsi"/>
          <w:sz w:val="20"/>
          <w:szCs w:val="20"/>
          <w:lang w:eastAsia="en-US"/>
        </w:rPr>
        <w:t>erst e</w:t>
      </w:r>
      <w:r w:rsidRPr="006A2D97">
        <w:rPr>
          <w:rFonts w:asciiTheme="minorHAnsi" w:hAnsiTheme="minorHAnsi"/>
          <w:sz w:val="20"/>
          <w:szCs w:val="20"/>
          <w:lang w:eastAsia="en-US"/>
        </w:rPr>
        <w:t xml:space="preserve">en </w:t>
      </w:r>
      <w:r w:rsidR="001131A5" w:rsidRPr="006A2D97">
        <w:rPr>
          <w:rFonts w:asciiTheme="minorHAnsi" w:hAnsiTheme="minorHAnsi"/>
          <w:sz w:val="20"/>
          <w:szCs w:val="20"/>
          <w:lang w:eastAsia="en-US"/>
        </w:rPr>
        <w:t xml:space="preserve">(conceptueel of logisch) </w:t>
      </w:r>
      <w:r w:rsidRPr="006A2D97">
        <w:rPr>
          <w:rFonts w:asciiTheme="minorHAnsi" w:hAnsiTheme="minorHAnsi"/>
          <w:sz w:val="20"/>
          <w:szCs w:val="20"/>
          <w:lang w:eastAsia="en-US"/>
        </w:rPr>
        <w:t xml:space="preserve">informatiemodel </w:t>
      </w:r>
      <w:r w:rsidR="00E07164">
        <w:rPr>
          <w:rFonts w:asciiTheme="minorHAnsi" w:hAnsiTheme="minorHAnsi"/>
          <w:sz w:val="20"/>
          <w:szCs w:val="20"/>
          <w:lang w:eastAsia="en-US"/>
        </w:rPr>
        <w:t xml:space="preserve">opstellen. </w:t>
      </w:r>
      <w:r w:rsidRPr="006A2D97">
        <w:rPr>
          <w:rFonts w:asciiTheme="minorHAnsi" w:hAnsiTheme="minorHAnsi"/>
          <w:sz w:val="20"/>
          <w:szCs w:val="20"/>
          <w:lang w:eastAsia="en-US"/>
        </w:rPr>
        <w:t>vertalen naar een begrippenkader, vanuit het IM. (de andersom route)</w:t>
      </w:r>
      <w:commentRangeEnd w:id="5"/>
      <w:r w:rsidR="00C60C7B">
        <w:rPr>
          <w:rStyle w:val="Verwijzingopmerking"/>
        </w:rPr>
        <w:commentReference w:id="5"/>
      </w:r>
    </w:p>
    <w:p w14:paraId="66136618" w14:textId="77777777" w:rsidR="00D3117C" w:rsidRPr="006A2D97" w:rsidRDefault="00D3117C" w:rsidP="00D3117C">
      <w:pPr>
        <w:rPr>
          <w:rFonts w:asciiTheme="minorHAnsi" w:eastAsiaTheme="minorHAnsi" w:hAnsiTheme="minorHAnsi"/>
          <w:sz w:val="20"/>
          <w:szCs w:val="20"/>
        </w:rPr>
      </w:pPr>
    </w:p>
    <w:p w14:paraId="72DC62BB" w14:textId="15CD71B3" w:rsidR="00D3117C" w:rsidRPr="006A2D97" w:rsidRDefault="001131A5" w:rsidP="001131A5">
      <w:pPr>
        <w:ind w:left="708"/>
        <w:rPr>
          <w:rFonts w:asciiTheme="minorHAnsi" w:hAnsiTheme="minorHAnsi"/>
          <w:sz w:val="20"/>
          <w:szCs w:val="20"/>
        </w:rPr>
      </w:pPr>
      <w:r w:rsidRPr="006A2D97">
        <w:rPr>
          <w:rFonts w:asciiTheme="minorHAnsi" w:hAnsiTheme="minorHAnsi"/>
          <w:sz w:val="20"/>
          <w:szCs w:val="20"/>
        </w:rPr>
        <w:t>Paul Jansen: dit i</w:t>
      </w:r>
      <w:r w:rsidR="00D3117C" w:rsidRPr="006A2D97">
        <w:rPr>
          <w:rFonts w:asciiTheme="minorHAnsi" w:hAnsiTheme="minorHAnsi"/>
          <w:sz w:val="20"/>
          <w:szCs w:val="20"/>
        </w:rPr>
        <w:t xml:space="preserve">s de huidige use case voor de vulling van de conceptenbibliotheek. </w:t>
      </w:r>
      <w:r w:rsidRPr="006A2D97">
        <w:rPr>
          <w:rFonts w:asciiTheme="minorHAnsi" w:hAnsiTheme="minorHAnsi"/>
          <w:sz w:val="20"/>
          <w:szCs w:val="20"/>
        </w:rPr>
        <w:t>D</w:t>
      </w:r>
      <w:r w:rsidR="00D3117C" w:rsidRPr="006A2D97">
        <w:rPr>
          <w:rFonts w:asciiTheme="minorHAnsi" w:hAnsiTheme="minorHAnsi"/>
          <w:sz w:val="20"/>
          <w:szCs w:val="20"/>
        </w:rPr>
        <w:t>e bibliotheek publiceert ‘as is’ de semantiek van de modellen.</w:t>
      </w:r>
      <w:r w:rsidR="007F3209">
        <w:rPr>
          <w:rFonts w:asciiTheme="minorHAnsi" w:hAnsiTheme="minorHAnsi"/>
          <w:sz w:val="20"/>
          <w:szCs w:val="20"/>
        </w:rPr>
        <w:t xml:space="preserve"> </w:t>
      </w:r>
      <w:r w:rsidR="00D3117C" w:rsidRPr="006A2D97">
        <w:rPr>
          <w:rFonts w:asciiTheme="minorHAnsi" w:hAnsiTheme="minorHAnsi"/>
          <w:sz w:val="20"/>
          <w:szCs w:val="20"/>
        </w:rPr>
        <w:t>De informatiemodellen die wij hebben maken geen expliciet onderscheid tussen object</w:t>
      </w:r>
      <w:r w:rsidR="007F3209">
        <w:rPr>
          <w:rFonts w:asciiTheme="minorHAnsi" w:hAnsiTheme="minorHAnsi"/>
          <w:sz w:val="20"/>
          <w:szCs w:val="20"/>
        </w:rPr>
        <w:t>t</w:t>
      </w:r>
      <w:r w:rsidR="00D3117C" w:rsidRPr="006A2D97">
        <w:rPr>
          <w:rFonts w:asciiTheme="minorHAnsi" w:hAnsiTheme="minorHAnsi"/>
          <w:sz w:val="20"/>
          <w:szCs w:val="20"/>
        </w:rPr>
        <w:t>ype (attribuuttype enz) en concept. Dit onderscheid is voortschrijdend inzicht. In de regel maken wij modellen die de representatie van de werkelijkhe</w:t>
      </w:r>
      <w:r w:rsidRPr="006A2D97">
        <w:rPr>
          <w:rFonts w:asciiTheme="minorHAnsi" w:hAnsiTheme="minorHAnsi"/>
          <w:sz w:val="20"/>
          <w:szCs w:val="20"/>
        </w:rPr>
        <w:t>i</w:t>
      </w:r>
      <w:r w:rsidR="00D3117C" w:rsidRPr="006A2D97">
        <w:rPr>
          <w:rFonts w:asciiTheme="minorHAnsi" w:hAnsiTheme="minorHAnsi"/>
          <w:sz w:val="20"/>
          <w:szCs w:val="20"/>
        </w:rPr>
        <w:t>d middels objec</w:t>
      </w:r>
      <w:r w:rsidR="007F3209">
        <w:rPr>
          <w:rFonts w:asciiTheme="minorHAnsi" w:hAnsiTheme="minorHAnsi"/>
          <w:sz w:val="20"/>
          <w:szCs w:val="20"/>
        </w:rPr>
        <w:t>t</w:t>
      </w:r>
      <w:r w:rsidR="00D3117C" w:rsidRPr="006A2D97">
        <w:rPr>
          <w:rFonts w:asciiTheme="minorHAnsi" w:hAnsiTheme="minorHAnsi"/>
          <w:sz w:val="20"/>
          <w:szCs w:val="20"/>
        </w:rPr>
        <w:t>typen beschrijven  en niet middels concepten uit werkelijkheid (concepten)</w:t>
      </w:r>
    </w:p>
    <w:p w14:paraId="7990C56E" w14:textId="77777777" w:rsidR="00D3117C" w:rsidRDefault="00D3117C" w:rsidP="00D3117C">
      <w:pPr>
        <w:spacing w:line="240" w:lineRule="auto"/>
        <w:rPr>
          <w:rFonts w:asciiTheme="minorHAnsi" w:hAnsiTheme="minorHAnsi"/>
          <w:sz w:val="20"/>
          <w:szCs w:val="20"/>
        </w:rPr>
      </w:pPr>
    </w:p>
    <w:p w14:paraId="372D355F" w14:textId="36CFA51A" w:rsidR="007F3209" w:rsidRDefault="007F3209" w:rsidP="00D3117C">
      <w:pPr>
        <w:spacing w:line="240" w:lineRule="auto"/>
        <w:rPr>
          <w:rFonts w:asciiTheme="minorHAnsi" w:hAnsiTheme="minorHAnsi"/>
          <w:sz w:val="20"/>
          <w:szCs w:val="20"/>
        </w:rPr>
      </w:pPr>
      <w:r>
        <w:rPr>
          <w:rFonts w:asciiTheme="minorHAnsi" w:hAnsiTheme="minorHAnsi"/>
          <w:sz w:val="20"/>
          <w:szCs w:val="20"/>
        </w:rPr>
        <w:t xml:space="preserve">Het verzoek gaat om 2. </w:t>
      </w:r>
    </w:p>
    <w:p w14:paraId="07FB7401" w14:textId="77777777" w:rsidR="006A179C" w:rsidRDefault="006A179C" w:rsidP="006A179C">
      <w:pPr>
        <w:spacing w:line="240" w:lineRule="auto"/>
        <w:rPr>
          <w:rFonts w:ascii="Calibri" w:hAnsi="Calibri"/>
          <w:sz w:val="20"/>
          <w:szCs w:val="20"/>
        </w:rPr>
      </w:pPr>
    </w:p>
    <w:p w14:paraId="2BA27B75" w14:textId="77777777" w:rsidR="006A179C" w:rsidRDefault="006A179C" w:rsidP="006A179C">
      <w:pPr>
        <w:spacing w:line="240" w:lineRule="auto"/>
        <w:rPr>
          <w:rFonts w:ascii="Calibri" w:hAnsi="Calibri"/>
          <w:sz w:val="20"/>
          <w:szCs w:val="20"/>
        </w:rPr>
      </w:pPr>
      <w:r>
        <w:rPr>
          <w:rFonts w:ascii="Calibri" w:hAnsi="Calibri"/>
          <w:sz w:val="20"/>
          <w:szCs w:val="20"/>
        </w:rPr>
        <w:t xml:space="preserve">Denkrichting: </w:t>
      </w:r>
    </w:p>
    <w:p w14:paraId="6A97EF8A" w14:textId="72AEB4C8" w:rsidR="00D4095F" w:rsidRPr="006A179C" w:rsidRDefault="00D4095F" w:rsidP="00D4095F">
      <w:pPr>
        <w:pStyle w:val="Lijstalinea"/>
        <w:numPr>
          <w:ilvl w:val="0"/>
          <w:numId w:val="19"/>
        </w:numPr>
        <w:spacing w:line="240" w:lineRule="auto"/>
        <w:rPr>
          <w:rFonts w:ascii="Calibri" w:hAnsi="Calibri"/>
          <w:sz w:val="20"/>
          <w:szCs w:val="20"/>
        </w:rPr>
      </w:pPr>
      <w:r w:rsidRPr="006A179C">
        <w:rPr>
          <w:rFonts w:asciiTheme="minorHAnsi" w:hAnsiTheme="minorHAnsi"/>
          <w:sz w:val="20"/>
          <w:szCs w:val="20"/>
        </w:rPr>
        <w:t xml:space="preserve">MIM/KKG is expliciet niet bedoeld om een </w:t>
      </w:r>
      <w:r w:rsidR="00F11022">
        <w:rPr>
          <w:rFonts w:asciiTheme="minorHAnsi" w:hAnsiTheme="minorHAnsi"/>
          <w:sz w:val="20"/>
          <w:szCs w:val="20"/>
        </w:rPr>
        <w:t>(</w:t>
      </w:r>
      <w:r w:rsidRPr="006A179C">
        <w:rPr>
          <w:rFonts w:asciiTheme="minorHAnsi" w:hAnsiTheme="minorHAnsi"/>
          <w:sz w:val="20"/>
          <w:szCs w:val="20"/>
        </w:rPr>
        <w:t>semantisch</w:t>
      </w:r>
      <w:r w:rsidR="00F11022">
        <w:rPr>
          <w:rFonts w:asciiTheme="minorHAnsi" w:hAnsiTheme="minorHAnsi"/>
          <w:sz w:val="20"/>
          <w:szCs w:val="20"/>
        </w:rPr>
        <w:t>)</w:t>
      </w:r>
      <w:r w:rsidRPr="006A179C">
        <w:rPr>
          <w:rFonts w:asciiTheme="minorHAnsi" w:hAnsiTheme="minorHAnsi"/>
          <w:sz w:val="20"/>
          <w:szCs w:val="20"/>
        </w:rPr>
        <w:t xml:space="preserve"> model van begrippen, zoals bedoeld met skos:concepts en closeMatch en exactMatch etc. </w:t>
      </w:r>
    </w:p>
    <w:p w14:paraId="13CBC0DD" w14:textId="24F686A2" w:rsidR="006A179C" w:rsidRDefault="006A179C" w:rsidP="006A179C">
      <w:pPr>
        <w:pStyle w:val="Lijstalinea"/>
        <w:numPr>
          <w:ilvl w:val="0"/>
          <w:numId w:val="19"/>
        </w:numPr>
        <w:spacing w:line="240" w:lineRule="auto"/>
        <w:rPr>
          <w:rFonts w:ascii="Calibri" w:hAnsi="Calibri"/>
          <w:sz w:val="20"/>
          <w:szCs w:val="20"/>
        </w:rPr>
      </w:pPr>
      <w:commentRangeStart w:id="6"/>
      <w:r>
        <w:rPr>
          <w:rFonts w:ascii="Calibri" w:hAnsi="Calibri"/>
          <w:sz w:val="20"/>
          <w:szCs w:val="20"/>
        </w:rPr>
        <w:t>H</w:t>
      </w:r>
      <w:r w:rsidRPr="006A179C">
        <w:rPr>
          <w:rFonts w:ascii="Calibri" w:hAnsi="Calibri"/>
          <w:sz w:val="20"/>
          <w:szCs w:val="20"/>
        </w:rPr>
        <w:t>et</w:t>
      </w:r>
      <w:commentRangeEnd w:id="6"/>
      <w:r w:rsidR="00C60C7B">
        <w:rPr>
          <w:rStyle w:val="Verwijzingopmerking"/>
        </w:rPr>
        <w:commentReference w:id="6"/>
      </w:r>
      <w:r w:rsidRPr="006A179C">
        <w:rPr>
          <w:rFonts w:ascii="Calibri" w:hAnsi="Calibri"/>
          <w:sz w:val="20"/>
          <w:szCs w:val="20"/>
        </w:rPr>
        <w:t xml:space="preserve"> </w:t>
      </w:r>
      <w:r>
        <w:rPr>
          <w:rFonts w:ascii="Calibri" w:hAnsi="Calibri"/>
          <w:sz w:val="20"/>
          <w:szCs w:val="20"/>
        </w:rPr>
        <w:t xml:space="preserve">zou in ieder geval goed moeten passen bij </w:t>
      </w:r>
      <w:r w:rsidRPr="006A179C">
        <w:rPr>
          <w:rFonts w:ascii="Calibri" w:hAnsi="Calibri"/>
          <w:sz w:val="20"/>
          <w:szCs w:val="20"/>
        </w:rPr>
        <w:t>opstellen van een conceptueel IM</w:t>
      </w:r>
      <w:r>
        <w:rPr>
          <w:rFonts w:ascii="Calibri" w:hAnsi="Calibri"/>
          <w:sz w:val="20"/>
          <w:szCs w:val="20"/>
        </w:rPr>
        <w:t xml:space="preserve"> </w:t>
      </w:r>
      <w:r w:rsidR="0090040D">
        <w:rPr>
          <w:rFonts w:ascii="Calibri" w:hAnsi="Calibri"/>
          <w:sz w:val="20"/>
          <w:szCs w:val="20"/>
        </w:rPr>
        <w:br/>
      </w:r>
      <w:r>
        <w:rPr>
          <w:rFonts w:ascii="Calibri" w:hAnsi="Calibri"/>
          <w:sz w:val="20"/>
          <w:szCs w:val="20"/>
        </w:rPr>
        <w:t xml:space="preserve">(of een logisch model die conceptueel georiënteerd is, en niet technisch georiënteerd is) </w:t>
      </w:r>
      <w:r w:rsidRPr="006A179C">
        <w:rPr>
          <w:rFonts w:ascii="Calibri" w:hAnsi="Calibri"/>
          <w:sz w:val="20"/>
          <w:szCs w:val="20"/>
        </w:rPr>
        <w:t xml:space="preserve">. </w:t>
      </w:r>
    </w:p>
    <w:p w14:paraId="11425999" w14:textId="64CA502F" w:rsidR="006A179C" w:rsidRPr="006A179C" w:rsidRDefault="006A179C" w:rsidP="006A179C">
      <w:pPr>
        <w:pStyle w:val="Lijstalinea"/>
        <w:numPr>
          <w:ilvl w:val="0"/>
          <w:numId w:val="19"/>
        </w:numPr>
        <w:spacing w:line="240" w:lineRule="auto"/>
        <w:rPr>
          <w:rFonts w:ascii="Calibri" w:hAnsi="Calibri"/>
          <w:sz w:val="20"/>
          <w:szCs w:val="20"/>
        </w:rPr>
      </w:pPr>
      <w:r w:rsidRPr="006A179C">
        <w:rPr>
          <w:rFonts w:asciiTheme="minorHAnsi" w:hAnsiTheme="minorHAnsi"/>
          <w:sz w:val="20"/>
          <w:szCs w:val="20"/>
        </w:rPr>
        <w:t xml:space="preserve">Het zou mooi zijn als er geen verschil is tussen 1 en 2 wat betreft een IM. Anders gezegd, hoe geef je in een KKG IM aan dat de herkomst van een specifiek modelelement een concept/begrip is. Als je dit invult in een IM om zoals bedoeld </w:t>
      </w:r>
      <w:commentRangeStart w:id="7"/>
      <w:r w:rsidRPr="006A179C">
        <w:rPr>
          <w:rFonts w:asciiTheme="minorHAnsi" w:hAnsiTheme="minorHAnsi"/>
          <w:sz w:val="20"/>
          <w:szCs w:val="20"/>
        </w:rPr>
        <w:t>bij 1 terug te kunnen traceren</w:t>
      </w:r>
      <w:commentRangeEnd w:id="7"/>
      <w:r w:rsidR="00C60C7B">
        <w:rPr>
          <w:rStyle w:val="Verwijzingopmerking"/>
        </w:rPr>
        <w:commentReference w:id="7"/>
      </w:r>
      <w:r w:rsidRPr="006A179C">
        <w:rPr>
          <w:rFonts w:asciiTheme="minorHAnsi" w:hAnsiTheme="minorHAnsi"/>
          <w:sz w:val="20"/>
          <w:szCs w:val="20"/>
        </w:rPr>
        <w:t xml:space="preserve">, of invult in een IM </w:t>
      </w:r>
      <w:commentRangeStart w:id="8"/>
      <w:r w:rsidRPr="006A179C">
        <w:rPr>
          <w:rFonts w:asciiTheme="minorHAnsi" w:hAnsiTheme="minorHAnsi"/>
          <w:sz w:val="20"/>
          <w:szCs w:val="20"/>
        </w:rPr>
        <w:t>om daarvan een begrippen kader te kunnen genereren</w:t>
      </w:r>
      <w:commentRangeEnd w:id="8"/>
      <w:r w:rsidR="00C60C7B">
        <w:rPr>
          <w:rStyle w:val="Verwijzingopmerking"/>
        </w:rPr>
        <w:commentReference w:id="8"/>
      </w:r>
      <w:r w:rsidRPr="006A179C">
        <w:rPr>
          <w:rFonts w:asciiTheme="minorHAnsi" w:hAnsiTheme="minorHAnsi"/>
          <w:sz w:val="20"/>
          <w:szCs w:val="20"/>
        </w:rPr>
        <w:t xml:space="preserve"> zoals bedoeld bij 2, dan is er één beschrijving mogelijk voor beide behoeftes. </w:t>
      </w:r>
    </w:p>
    <w:p w14:paraId="014843D6" w14:textId="0AE2FB4C" w:rsidR="006A179C" w:rsidRDefault="006A179C" w:rsidP="00D3117C">
      <w:pPr>
        <w:spacing w:line="240" w:lineRule="auto"/>
        <w:rPr>
          <w:rFonts w:asciiTheme="minorHAnsi" w:hAnsiTheme="minorHAnsi"/>
          <w:sz w:val="20"/>
          <w:szCs w:val="20"/>
        </w:rPr>
      </w:pPr>
    </w:p>
    <w:p w14:paraId="7E3FA41D" w14:textId="608E88B5" w:rsidR="006A179C" w:rsidRPr="006A179C" w:rsidRDefault="006A179C" w:rsidP="006A179C">
      <w:pPr>
        <w:rPr>
          <w:rFonts w:asciiTheme="minorHAnsi" w:hAnsiTheme="minorHAnsi"/>
          <w:sz w:val="20"/>
          <w:szCs w:val="20"/>
        </w:rPr>
      </w:pPr>
      <w:r w:rsidRPr="006A179C">
        <w:rPr>
          <w:rFonts w:asciiTheme="minorHAnsi" w:hAnsiTheme="minorHAnsi"/>
          <w:sz w:val="20"/>
          <w:szCs w:val="20"/>
        </w:rPr>
        <w:t>Belangrijk punt is dat begrippen in een model van begrippen als volgt in een IM terecht kunnen komen:</w:t>
      </w:r>
    </w:p>
    <w:p w14:paraId="6A87E7B7" w14:textId="77777777" w:rsidR="006A179C" w:rsidRPr="006A179C" w:rsidRDefault="006A179C" w:rsidP="006A179C">
      <w:pPr>
        <w:pStyle w:val="Lijstalinea"/>
        <w:numPr>
          <w:ilvl w:val="0"/>
          <w:numId w:val="18"/>
        </w:numPr>
        <w:spacing w:line="240" w:lineRule="auto"/>
        <w:contextualSpacing w:val="0"/>
        <w:rPr>
          <w:rFonts w:asciiTheme="minorHAnsi" w:hAnsiTheme="minorHAnsi"/>
          <w:sz w:val="20"/>
          <w:szCs w:val="20"/>
        </w:rPr>
      </w:pPr>
      <w:r w:rsidRPr="006A179C">
        <w:rPr>
          <w:rFonts w:asciiTheme="minorHAnsi" w:hAnsiTheme="minorHAnsi"/>
          <w:sz w:val="20"/>
          <w:szCs w:val="20"/>
        </w:rPr>
        <w:t>Niet</w:t>
      </w:r>
    </w:p>
    <w:p w14:paraId="7AD148FE" w14:textId="77777777" w:rsidR="006A179C" w:rsidRPr="006A179C" w:rsidRDefault="006A179C" w:rsidP="006A179C">
      <w:pPr>
        <w:pStyle w:val="Lijstalinea"/>
        <w:numPr>
          <w:ilvl w:val="0"/>
          <w:numId w:val="18"/>
        </w:numPr>
        <w:spacing w:line="240" w:lineRule="auto"/>
        <w:contextualSpacing w:val="0"/>
        <w:rPr>
          <w:rFonts w:asciiTheme="minorHAnsi" w:hAnsiTheme="minorHAnsi"/>
          <w:sz w:val="20"/>
          <w:szCs w:val="20"/>
        </w:rPr>
      </w:pPr>
      <w:r w:rsidRPr="006A179C">
        <w:rPr>
          <w:rFonts w:asciiTheme="minorHAnsi" w:hAnsiTheme="minorHAnsi"/>
          <w:sz w:val="20"/>
          <w:szCs w:val="20"/>
        </w:rPr>
        <w:t>Als waarde in een waardenlijst</w:t>
      </w:r>
    </w:p>
    <w:p w14:paraId="09995B5D" w14:textId="77777777" w:rsidR="006A179C" w:rsidRPr="006A179C" w:rsidRDefault="006A179C" w:rsidP="00D245C7">
      <w:pPr>
        <w:pStyle w:val="Lijstalinea"/>
        <w:numPr>
          <w:ilvl w:val="0"/>
          <w:numId w:val="18"/>
        </w:numPr>
        <w:spacing w:line="240" w:lineRule="auto"/>
        <w:contextualSpacing w:val="0"/>
        <w:rPr>
          <w:rFonts w:asciiTheme="minorHAnsi" w:hAnsiTheme="minorHAnsi"/>
          <w:sz w:val="20"/>
          <w:szCs w:val="20"/>
        </w:rPr>
      </w:pPr>
      <w:r w:rsidRPr="006A179C">
        <w:rPr>
          <w:rFonts w:asciiTheme="minorHAnsi" w:hAnsiTheme="minorHAnsi"/>
          <w:sz w:val="20"/>
          <w:szCs w:val="20"/>
        </w:rPr>
        <w:t xml:space="preserve">Meerdere begrippen in een model van begrippen worden (samengepakt in) 1 IM element. </w:t>
      </w:r>
    </w:p>
    <w:p w14:paraId="726B0988" w14:textId="493439D4" w:rsidR="006A179C" w:rsidRPr="006A179C" w:rsidRDefault="006A179C" w:rsidP="00D245C7">
      <w:pPr>
        <w:pStyle w:val="Lijstalinea"/>
        <w:numPr>
          <w:ilvl w:val="0"/>
          <w:numId w:val="18"/>
        </w:numPr>
        <w:spacing w:line="240" w:lineRule="auto"/>
        <w:contextualSpacing w:val="0"/>
        <w:rPr>
          <w:rFonts w:asciiTheme="minorHAnsi" w:hAnsiTheme="minorHAnsi"/>
          <w:sz w:val="20"/>
          <w:szCs w:val="20"/>
        </w:rPr>
      </w:pPr>
      <w:r w:rsidRPr="006A179C">
        <w:rPr>
          <w:rFonts w:asciiTheme="minorHAnsi" w:hAnsiTheme="minorHAnsi"/>
          <w:sz w:val="20"/>
          <w:szCs w:val="20"/>
        </w:rPr>
        <w:t xml:space="preserve">(een begrip in een model van begrippen wordt in een IM meerdere modelelement = exoot)  </w:t>
      </w:r>
    </w:p>
    <w:p w14:paraId="14CC58CE" w14:textId="77777777" w:rsidR="006A179C" w:rsidRPr="006A179C" w:rsidRDefault="006A179C" w:rsidP="006A179C">
      <w:pPr>
        <w:spacing w:line="240" w:lineRule="auto"/>
        <w:rPr>
          <w:rFonts w:asciiTheme="minorHAnsi" w:hAnsiTheme="minorHAnsi"/>
          <w:sz w:val="20"/>
          <w:szCs w:val="20"/>
        </w:rPr>
      </w:pPr>
    </w:p>
    <w:p w14:paraId="1CD2D784" w14:textId="0A674915" w:rsidR="006A179C" w:rsidRPr="006A179C" w:rsidRDefault="006A179C" w:rsidP="006A179C">
      <w:pPr>
        <w:spacing w:line="240" w:lineRule="auto"/>
        <w:rPr>
          <w:rFonts w:asciiTheme="minorHAnsi" w:hAnsiTheme="minorHAnsi"/>
          <w:sz w:val="20"/>
          <w:szCs w:val="20"/>
        </w:rPr>
      </w:pPr>
      <w:r w:rsidRPr="006A179C">
        <w:rPr>
          <w:rFonts w:asciiTheme="minorHAnsi" w:hAnsiTheme="minorHAnsi"/>
          <w:sz w:val="20"/>
          <w:szCs w:val="20"/>
        </w:rPr>
        <w:t xml:space="preserve">Marco geeft aan: </w:t>
      </w:r>
    </w:p>
    <w:p w14:paraId="105F2B99" w14:textId="77777777" w:rsidR="006A179C" w:rsidRPr="006A179C" w:rsidRDefault="006A179C" w:rsidP="00B84D4D">
      <w:pPr>
        <w:pStyle w:val="Lijstalinea"/>
        <w:numPr>
          <w:ilvl w:val="0"/>
          <w:numId w:val="21"/>
        </w:numPr>
        <w:spacing w:line="240" w:lineRule="auto"/>
        <w:contextualSpacing w:val="0"/>
        <w:rPr>
          <w:rFonts w:asciiTheme="minorHAnsi" w:hAnsiTheme="minorHAnsi"/>
          <w:sz w:val="20"/>
          <w:szCs w:val="20"/>
        </w:rPr>
      </w:pPr>
      <w:r w:rsidRPr="006A179C">
        <w:rPr>
          <w:rFonts w:asciiTheme="minorHAnsi" w:hAnsiTheme="minorHAnsi"/>
          <w:sz w:val="20"/>
          <w:szCs w:val="20"/>
        </w:rPr>
        <w:t>Een UML klasse/attribuut/relatie kan een begrip zijn, of niet (0..1);</w:t>
      </w:r>
    </w:p>
    <w:p w14:paraId="2E185544" w14:textId="77777777" w:rsidR="006A179C" w:rsidRPr="006A179C" w:rsidRDefault="006A179C" w:rsidP="00B84D4D">
      <w:pPr>
        <w:pStyle w:val="Lijstalinea"/>
        <w:numPr>
          <w:ilvl w:val="0"/>
          <w:numId w:val="21"/>
        </w:numPr>
        <w:spacing w:line="240" w:lineRule="auto"/>
        <w:contextualSpacing w:val="0"/>
        <w:rPr>
          <w:rFonts w:asciiTheme="minorHAnsi" w:hAnsiTheme="minorHAnsi"/>
          <w:sz w:val="20"/>
          <w:szCs w:val="20"/>
        </w:rPr>
      </w:pPr>
      <w:r w:rsidRPr="006A179C">
        <w:rPr>
          <w:rFonts w:asciiTheme="minorHAnsi" w:hAnsiTheme="minorHAnsi"/>
          <w:sz w:val="20"/>
          <w:szCs w:val="20"/>
        </w:rPr>
        <w:t>Een waarde in een waardelijst kan een begrip zijn, of niet (0..1);</w:t>
      </w:r>
    </w:p>
    <w:p w14:paraId="768BCC85" w14:textId="77777777" w:rsidR="006A179C" w:rsidRPr="006A179C" w:rsidRDefault="006A179C" w:rsidP="00B84D4D">
      <w:pPr>
        <w:pStyle w:val="Lijstalinea"/>
        <w:numPr>
          <w:ilvl w:val="0"/>
          <w:numId w:val="21"/>
        </w:numPr>
        <w:spacing w:line="240" w:lineRule="auto"/>
        <w:contextualSpacing w:val="0"/>
        <w:rPr>
          <w:rFonts w:asciiTheme="minorHAnsi" w:hAnsiTheme="minorHAnsi"/>
          <w:sz w:val="20"/>
          <w:szCs w:val="20"/>
        </w:rPr>
      </w:pPr>
      <w:r w:rsidRPr="006A179C">
        <w:rPr>
          <w:rFonts w:asciiTheme="minorHAnsi" w:hAnsiTheme="minorHAnsi"/>
          <w:sz w:val="20"/>
          <w:szCs w:val="20"/>
        </w:rPr>
        <w:t>In een UML klasse/attribuut/relatie/waarde wordt verwezen naar 0, 1 of meerdere begrippen.</w:t>
      </w:r>
    </w:p>
    <w:p w14:paraId="498665EA" w14:textId="77777777" w:rsidR="006A179C" w:rsidRPr="006A179C" w:rsidRDefault="006A179C" w:rsidP="00D3117C">
      <w:pPr>
        <w:spacing w:line="240" w:lineRule="auto"/>
        <w:rPr>
          <w:rFonts w:asciiTheme="minorHAnsi" w:hAnsiTheme="minorHAnsi"/>
          <w:sz w:val="20"/>
          <w:szCs w:val="20"/>
        </w:rPr>
      </w:pPr>
    </w:p>
    <w:p w14:paraId="216AF354" w14:textId="77777777" w:rsidR="00B84D4D" w:rsidRDefault="00B84D4D">
      <w:pPr>
        <w:spacing w:line="240" w:lineRule="auto"/>
        <w:contextualSpacing w:val="0"/>
        <w:rPr>
          <w:rFonts w:asciiTheme="minorHAnsi" w:hAnsiTheme="minorHAnsi"/>
          <w:sz w:val="20"/>
          <w:szCs w:val="20"/>
        </w:rPr>
      </w:pPr>
      <w:r>
        <w:rPr>
          <w:rFonts w:asciiTheme="minorHAnsi" w:hAnsiTheme="minorHAnsi"/>
          <w:sz w:val="20"/>
          <w:szCs w:val="20"/>
        </w:rPr>
        <w:br w:type="page"/>
      </w:r>
    </w:p>
    <w:p w14:paraId="1F059929" w14:textId="64BC0062" w:rsidR="00B84D4D" w:rsidRPr="00B84D4D" w:rsidRDefault="00B84D4D" w:rsidP="001945F8">
      <w:pPr>
        <w:spacing w:line="240" w:lineRule="auto"/>
        <w:rPr>
          <w:rFonts w:asciiTheme="minorHAnsi" w:hAnsiTheme="minorHAnsi"/>
          <w:b/>
          <w:sz w:val="20"/>
          <w:szCs w:val="20"/>
        </w:rPr>
      </w:pPr>
      <w:r w:rsidRPr="00B84D4D">
        <w:rPr>
          <w:rFonts w:asciiTheme="minorHAnsi" w:hAnsiTheme="minorHAnsi"/>
          <w:b/>
          <w:sz w:val="20"/>
          <w:szCs w:val="20"/>
        </w:rPr>
        <w:lastRenderedPageBreak/>
        <w:t>Oplossingsrichting</w:t>
      </w:r>
    </w:p>
    <w:p w14:paraId="0F40BAAC" w14:textId="5FC19B2D" w:rsidR="001945F8" w:rsidRDefault="001945F8" w:rsidP="001945F8">
      <w:pPr>
        <w:spacing w:line="240" w:lineRule="auto"/>
        <w:rPr>
          <w:rFonts w:asciiTheme="minorHAnsi" w:hAnsiTheme="minorHAnsi"/>
          <w:sz w:val="20"/>
          <w:szCs w:val="20"/>
        </w:rPr>
      </w:pPr>
      <w:r w:rsidRPr="001945F8">
        <w:rPr>
          <w:rFonts w:asciiTheme="minorHAnsi" w:hAnsiTheme="minorHAnsi"/>
          <w:sz w:val="20"/>
          <w:szCs w:val="20"/>
        </w:rPr>
        <w:t xml:space="preserve">Oplossingsrichting zou kunnen zijn: </w:t>
      </w:r>
      <w:r>
        <w:rPr>
          <w:rFonts w:asciiTheme="minorHAnsi" w:hAnsiTheme="minorHAnsi"/>
          <w:sz w:val="20"/>
          <w:szCs w:val="20"/>
        </w:rPr>
        <w:t xml:space="preserve">neem de link/identificatie van het begrip/concept op bij het betreffende IM modelelement als metadata. </w:t>
      </w:r>
      <w:commentRangeStart w:id="9"/>
      <w:r>
        <w:rPr>
          <w:rFonts w:asciiTheme="minorHAnsi" w:hAnsiTheme="minorHAnsi"/>
          <w:sz w:val="20"/>
          <w:szCs w:val="20"/>
        </w:rPr>
        <w:t xml:space="preserve">Het modelelement is meestal een objecttype, attribuutsoort, of gegevensgroeptype, maar wellicht zijn er meer modelelementen die een concept kunnen </w:t>
      </w:r>
      <w:commentRangeStart w:id="10"/>
      <w:r>
        <w:rPr>
          <w:rFonts w:asciiTheme="minorHAnsi" w:hAnsiTheme="minorHAnsi"/>
          <w:sz w:val="20"/>
          <w:szCs w:val="20"/>
        </w:rPr>
        <w:t>zi</w:t>
      </w:r>
      <w:commentRangeEnd w:id="9"/>
      <w:r w:rsidR="006D3683">
        <w:rPr>
          <w:rStyle w:val="Verwijzingopmerking"/>
        </w:rPr>
        <w:commentReference w:id="9"/>
      </w:r>
      <w:r>
        <w:rPr>
          <w:rFonts w:asciiTheme="minorHAnsi" w:hAnsiTheme="minorHAnsi"/>
          <w:sz w:val="20"/>
          <w:szCs w:val="20"/>
        </w:rPr>
        <w:t>jn</w:t>
      </w:r>
      <w:commentRangeEnd w:id="10"/>
      <w:r w:rsidR="004609B7">
        <w:rPr>
          <w:rStyle w:val="Verwijzingopmerking"/>
        </w:rPr>
        <w:commentReference w:id="10"/>
      </w:r>
      <w:r>
        <w:rPr>
          <w:rFonts w:asciiTheme="minorHAnsi" w:hAnsiTheme="minorHAnsi"/>
          <w:sz w:val="20"/>
          <w:szCs w:val="20"/>
        </w:rPr>
        <w:t xml:space="preserve">. </w:t>
      </w:r>
    </w:p>
    <w:p w14:paraId="35FDFCC8" w14:textId="77777777" w:rsidR="001945F8" w:rsidRDefault="001945F8" w:rsidP="001945F8">
      <w:pPr>
        <w:spacing w:line="240" w:lineRule="auto"/>
        <w:rPr>
          <w:rFonts w:asciiTheme="minorHAnsi" w:hAnsiTheme="minorHAnsi"/>
          <w:sz w:val="20"/>
          <w:szCs w:val="20"/>
        </w:rPr>
      </w:pPr>
    </w:p>
    <w:p w14:paraId="513F13A8" w14:textId="4C480126" w:rsidR="001945F8" w:rsidRDefault="001945F8" w:rsidP="001945F8">
      <w:pPr>
        <w:spacing w:line="240" w:lineRule="auto"/>
        <w:rPr>
          <w:rFonts w:asciiTheme="minorHAnsi" w:hAnsiTheme="minorHAnsi"/>
          <w:sz w:val="20"/>
          <w:szCs w:val="20"/>
        </w:rPr>
      </w:pPr>
      <w:r>
        <w:rPr>
          <w:rFonts w:asciiTheme="minorHAnsi" w:hAnsiTheme="minorHAnsi"/>
          <w:sz w:val="20"/>
          <w:szCs w:val="20"/>
        </w:rPr>
        <w:t>Tooling kan dan aan deze metadata herkennen of er sprake is van een concept en:</w:t>
      </w:r>
    </w:p>
    <w:p w14:paraId="51190AF9" w14:textId="77777777" w:rsidR="001945F8" w:rsidRDefault="001945F8" w:rsidP="001945F8">
      <w:pPr>
        <w:pStyle w:val="Lijstalinea"/>
        <w:numPr>
          <w:ilvl w:val="0"/>
          <w:numId w:val="16"/>
        </w:numPr>
        <w:spacing w:line="240" w:lineRule="auto"/>
        <w:rPr>
          <w:rFonts w:asciiTheme="minorHAnsi" w:hAnsiTheme="minorHAnsi"/>
          <w:sz w:val="20"/>
          <w:szCs w:val="20"/>
        </w:rPr>
      </w:pPr>
      <w:commentRangeStart w:id="11"/>
      <w:r>
        <w:rPr>
          <w:rFonts w:asciiTheme="minorHAnsi" w:hAnsiTheme="minorHAnsi"/>
          <w:sz w:val="20"/>
          <w:szCs w:val="20"/>
        </w:rPr>
        <w:t>Z</w:t>
      </w:r>
      <w:r w:rsidRPr="001945F8">
        <w:rPr>
          <w:rFonts w:asciiTheme="minorHAnsi" w:hAnsiTheme="minorHAnsi"/>
          <w:sz w:val="20"/>
          <w:szCs w:val="20"/>
        </w:rPr>
        <w:t>oals bedoeld bij</w:t>
      </w:r>
      <w:r>
        <w:rPr>
          <w:rFonts w:asciiTheme="minorHAnsi" w:hAnsiTheme="minorHAnsi"/>
          <w:sz w:val="20"/>
          <w:szCs w:val="20"/>
        </w:rPr>
        <w:t xml:space="preserve"> behoefte</w:t>
      </w:r>
      <w:r w:rsidRPr="001945F8">
        <w:rPr>
          <w:rFonts w:asciiTheme="minorHAnsi" w:hAnsiTheme="minorHAnsi"/>
          <w:sz w:val="20"/>
          <w:szCs w:val="20"/>
        </w:rPr>
        <w:t xml:space="preserve"> 1, de link naar het in een catalogus gepubliceerd begrip volgen</w:t>
      </w:r>
      <w:commentRangeEnd w:id="11"/>
      <w:r w:rsidR="006D3683">
        <w:rPr>
          <w:rStyle w:val="Verwijzingopmerking"/>
        </w:rPr>
        <w:commentReference w:id="11"/>
      </w:r>
    </w:p>
    <w:p w14:paraId="40F511F6" w14:textId="0160FE14" w:rsidR="001945F8" w:rsidRPr="001945F8" w:rsidRDefault="001945F8" w:rsidP="001945F8">
      <w:pPr>
        <w:pStyle w:val="Lijstalinea"/>
        <w:numPr>
          <w:ilvl w:val="0"/>
          <w:numId w:val="16"/>
        </w:numPr>
        <w:spacing w:line="240" w:lineRule="auto"/>
        <w:rPr>
          <w:rFonts w:asciiTheme="minorHAnsi" w:hAnsiTheme="minorHAnsi"/>
          <w:sz w:val="20"/>
          <w:szCs w:val="20"/>
        </w:rPr>
      </w:pPr>
      <w:commentRangeStart w:id="12"/>
      <w:r>
        <w:rPr>
          <w:rFonts w:asciiTheme="minorHAnsi" w:hAnsiTheme="minorHAnsi"/>
          <w:sz w:val="20"/>
          <w:szCs w:val="20"/>
        </w:rPr>
        <w:t xml:space="preserve">Zoals bedoeld bij behoefte 2, het concept genereren (in aanvulling op het model element) </w:t>
      </w:r>
      <w:commentRangeEnd w:id="12"/>
      <w:r w:rsidR="006D3683">
        <w:rPr>
          <w:rStyle w:val="Verwijzingopmerking"/>
        </w:rPr>
        <w:commentReference w:id="12"/>
      </w:r>
    </w:p>
    <w:p w14:paraId="317A69E6" w14:textId="77777777" w:rsidR="007F3209" w:rsidRDefault="007F3209" w:rsidP="007F3209">
      <w:pPr>
        <w:spacing w:line="240" w:lineRule="auto"/>
        <w:rPr>
          <w:rFonts w:asciiTheme="minorHAnsi" w:hAnsiTheme="minorHAnsi"/>
          <w:sz w:val="20"/>
          <w:szCs w:val="20"/>
        </w:rPr>
      </w:pPr>
    </w:p>
    <w:p w14:paraId="1B2EF219" w14:textId="37AFBF71" w:rsidR="007F3209" w:rsidRPr="007F3209" w:rsidRDefault="007F3209" w:rsidP="007F3209">
      <w:pPr>
        <w:spacing w:line="240" w:lineRule="auto"/>
        <w:rPr>
          <w:rFonts w:asciiTheme="minorHAnsi" w:hAnsiTheme="minorHAnsi"/>
          <w:sz w:val="20"/>
          <w:szCs w:val="20"/>
        </w:rPr>
      </w:pPr>
      <w:r w:rsidRPr="007F3209">
        <w:rPr>
          <w:rFonts w:asciiTheme="minorHAnsi" w:hAnsiTheme="minorHAnsi"/>
          <w:sz w:val="20"/>
          <w:szCs w:val="20"/>
        </w:rPr>
        <w:t xml:space="preserve">Opties waaraan gedacht kan worden: </w:t>
      </w:r>
    </w:p>
    <w:p w14:paraId="2E6C5987" w14:textId="384EC25E" w:rsidR="007F3209" w:rsidRDefault="007F3209" w:rsidP="007F3209">
      <w:pPr>
        <w:pStyle w:val="Lijstalinea"/>
        <w:numPr>
          <w:ilvl w:val="0"/>
          <w:numId w:val="15"/>
        </w:numPr>
        <w:spacing w:line="240" w:lineRule="auto"/>
        <w:rPr>
          <w:rFonts w:asciiTheme="minorHAnsi" w:hAnsiTheme="minorHAnsi"/>
          <w:sz w:val="20"/>
          <w:szCs w:val="20"/>
        </w:rPr>
      </w:pPr>
      <w:commentRangeStart w:id="13"/>
      <w:r w:rsidRPr="007F3209">
        <w:rPr>
          <w:rFonts w:asciiTheme="minorHAnsi" w:hAnsiTheme="minorHAnsi"/>
          <w:sz w:val="20"/>
          <w:szCs w:val="20"/>
        </w:rPr>
        <w:t>herkomst definitie</w:t>
      </w:r>
      <w:commentRangeEnd w:id="13"/>
      <w:r w:rsidR="006D3683">
        <w:rPr>
          <w:rStyle w:val="Verwijzingopmerking"/>
        </w:rPr>
        <w:commentReference w:id="13"/>
      </w:r>
      <w:r w:rsidRPr="007F3209">
        <w:rPr>
          <w:rFonts w:asciiTheme="minorHAnsi" w:hAnsiTheme="minorHAnsi"/>
          <w:sz w:val="20"/>
          <w:szCs w:val="20"/>
        </w:rPr>
        <w:t xml:space="preserve">: hierin een URI opnemen </w:t>
      </w:r>
    </w:p>
    <w:p w14:paraId="493BC3FA" w14:textId="7453E04E" w:rsidR="007F3209" w:rsidRPr="007F3209" w:rsidRDefault="007F3209" w:rsidP="007F3209">
      <w:pPr>
        <w:pStyle w:val="Lijstalinea"/>
        <w:numPr>
          <w:ilvl w:val="0"/>
          <w:numId w:val="15"/>
        </w:numPr>
        <w:spacing w:line="240" w:lineRule="auto"/>
        <w:rPr>
          <w:rFonts w:asciiTheme="minorHAnsi" w:hAnsiTheme="minorHAnsi"/>
          <w:sz w:val="20"/>
          <w:szCs w:val="20"/>
        </w:rPr>
      </w:pPr>
      <w:commentRangeStart w:id="14"/>
      <w:r w:rsidRPr="007F3209">
        <w:rPr>
          <w:rFonts w:asciiTheme="minorHAnsi" w:hAnsiTheme="minorHAnsi"/>
          <w:sz w:val="20"/>
          <w:szCs w:val="20"/>
        </w:rPr>
        <w:t>via een nieuw metadata aspect: concept, met daarin een URI</w:t>
      </w:r>
      <w:commentRangeEnd w:id="14"/>
      <w:r w:rsidR="006D3683">
        <w:rPr>
          <w:rStyle w:val="Verwijzingopmerking"/>
        </w:rPr>
        <w:commentReference w:id="14"/>
      </w:r>
    </w:p>
    <w:p w14:paraId="66C5A3D1" w14:textId="44711402" w:rsidR="007F3209" w:rsidRDefault="007F3209" w:rsidP="007F3209">
      <w:pPr>
        <w:pStyle w:val="Lijstalinea"/>
        <w:numPr>
          <w:ilvl w:val="0"/>
          <w:numId w:val="15"/>
        </w:numPr>
        <w:spacing w:line="240" w:lineRule="auto"/>
        <w:rPr>
          <w:rFonts w:asciiTheme="minorHAnsi" w:hAnsiTheme="minorHAnsi"/>
          <w:sz w:val="20"/>
          <w:szCs w:val="20"/>
        </w:rPr>
      </w:pPr>
      <w:commentRangeStart w:id="15"/>
      <w:r w:rsidRPr="007F3209">
        <w:rPr>
          <w:rFonts w:asciiTheme="minorHAnsi" w:hAnsiTheme="minorHAnsi"/>
          <w:sz w:val="20"/>
          <w:szCs w:val="20"/>
        </w:rPr>
        <w:t xml:space="preserve">afleiden op basis van standaard afspraken </w:t>
      </w:r>
      <w:commentRangeEnd w:id="15"/>
      <w:r w:rsidR="006D3683">
        <w:rPr>
          <w:rStyle w:val="Verwijzingopmerking"/>
        </w:rPr>
        <w:commentReference w:id="15"/>
      </w:r>
    </w:p>
    <w:p w14:paraId="3B905731" w14:textId="219FC138" w:rsidR="00BA764C" w:rsidRDefault="00BA764C" w:rsidP="007F3209">
      <w:pPr>
        <w:pStyle w:val="Lijstalinea"/>
        <w:numPr>
          <w:ilvl w:val="0"/>
          <w:numId w:val="15"/>
        </w:numPr>
        <w:spacing w:line="240" w:lineRule="auto"/>
        <w:rPr>
          <w:rFonts w:asciiTheme="minorHAnsi" w:hAnsiTheme="minorHAnsi"/>
          <w:sz w:val="20"/>
          <w:szCs w:val="20"/>
        </w:rPr>
      </w:pPr>
      <w:commentRangeStart w:id="16"/>
      <w:r>
        <w:rPr>
          <w:rFonts w:asciiTheme="minorHAnsi" w:hAnsiTheme="minorHAnsi"/>
          <w:sz w:val="20"/>
          <w:szCs w:val="20"/>
        </w:rPr>
        <w:t xml:space="preserve">opnemen op de plek waar de definitie van het modelelement zit, immers, het model element is vaak 1 op 1 met het concept (als aan de orde) en de definitie staat: in de Notes. Als alleen de URI er staat, dan is het 1 op 1, als er meer staat dan alleen de URI, dan is er wat extra’s aan de hand. </w:t>
      </w:r>
      <w:commentRangeEnd w:id="16"/>
      <w:r w:rsidR="006D3683">
        <w:rPr>
          <w:rStyle w:val="Verwijzingopmerking"/>
        </w:rPr>
        <w:commentReference w:id="16"/>
      </w:r>
    </w:p>
    <w:p w14:paraId="19BE737B" w14:textId="77777777" w:rsidR="006A179C" w:rsidRDefault="006A179C">
      <w:pPr>
        <w:spacing w:line="240" w:lineRule="auto"/>
        <w:contextualSpacing w:val="0"/>
        <w:rPr>
          <w:rFonts w:asciiTheme="minorHAnsi" w:hAnsiTheme="minorHAnsi"/>
          <w:sz w:val="20"/>
          <w:szCs w:val="20"/>
        </w:rPr>
      </w:pPr>
    </w:p>
    <w:p w14:paraId="01173EB9" w14:textId="4B5DCF75" w:rsidR="002F5DF6" w:rsidRDefault="002F5DF6" w:rsidP="00D3117C">
      <w:pPr>
        <w:spacing w:line="240" w:lineRule="auto"/>
        <w:rPr>
          <w:rFonts w:asciiTheme="minorHAnsi" w:hAnsiTheme="minorHAnsi"/>
          <w:sz w:val="20"/>
          <w:szCs w:val="20"/>
        </w:rPr>
      </w:pPr>
      <w:r>
        <w:rPr>
          <w:rFonts w:asciiTheme="minorHAnsi" w:hAnsiTheme="minorHAnsi"/>
          <w:sz w:val="20"/>
          <w:szCs w:val="20"/>
        </w:rPr>
        <w:t xml:space="preserve">Voorstel KKG kernteam: </w:t>
      </w:r>
      <w:r w:rsidR="00D3125B">
        <w:rPr>
          <w:rFonts w:asciiTheme="minorHAnsi" w:hAnsiTheme="minorHAnsi"/>
          <w:sz w:val="20"/>
          <w:szCs w:val="20"/>
        </w:rPr>
        <w:t>t</w:t>
      </w:r>
      <w:r w:rsidR="000A2F2E">
        <w:rPr>
          <w:rFonts w:asciiTheme="minorHAnsi" w:hAnsiTheme="minorHAnsi"/>
          <w:sz w:val="20"/>
          <w:szCs w:val="20"/>
        </w:rPr>
        <w:t xml:space="preserve">e bespreken in een overleg. </w:t>
      </w:r>
    </w:p>
    <w:p w14:paraId="4390CB25" w14:textId="29121533" w:rsidR="00BE6B45" w:rsidRDefault="00BE6B45">
      <w:pPr>
        <w:spacing w:line="240" w:lineRule="auto"/>
        <w:contextualSpacing w:val="0"/>
        <w:rPr>
          <w:rFonts w:asciiTheme="minorHAnsi" w:hAnsiTheme="minorHAnsi"/>
          <w:sz w:val="20"/>
          <w:szCs w:val="20"/>
        </w:rPr>
      </w:pPr>
      <w:r>
        <w:rPr>
          <w:rFonts w:asciiTheme="minorHAnsi" w:hAnsiTheme="minorHAnsi"/>
          <w:sz w:val="20"/>
          <w:szCs w:val="20"/>
        </w:rPr>
        <w:br w:type="page"/>
      </w:r>
    </w:p>
    <w:p w14:paraId="35C4206B" w14:textId="1CF55E26" w:rsidR="00120696" w:rsidRPr="00EF6550" w:rsidRDefault="00BE6B45" w:rsidP="00D3117C">
      <w:pPr>
        <w:spacing w:line="240" w:lineRule="auto"/>
        <w:rPr>
          <w:rFonts w:asciiTheme="minorHAnsi" w:hAnsiTheme="minorHAnsi"/>
          <w:b/>
          <w:sz w:val="34"/>
          <w:szCs w:val="20"/>
        </w:rPr>
      </w:pPr>
      <w:r w:rsidRPr="00EF6550">
        <w:rPr>
          <w:rFonts w:asciiTheme="minorHAnsi" w:hAnsiTheme="minorHAnsi"/>
          <w:b/>
          <w:sz w:val="34"/>
          <w:szCs w:val="20"/>
        </w:rPr>
        <w:lastRenderedPageBreak/>
        <w:t xml:space="preserve">Uitwerking </w:t>
      </w:r>
    </w:p>
    <w:p w14:paraId="401C6903" w14:textId="77777777" w:rsidR="00BE6B45" w:rsidRDefault="00BE6B45" w:rsidP="00D3117C">
      <w:pPr>
        <w:spacing w:line="240" w:lineRule="auto"/>
        <w:rPr>
          <w:rFonts w:asciiTheme="minorHAnsi" w:hAnsiTheme="minorHAnsi"/>
          <w:sz w:val="20"/>
          <w:szCs w:val="20"/>
        </w:rPr>
      </w:pPr>
    </w:p>
    <w:p w14:paraId="198E06B3" w14:textId="3AC3B0DF" w:rsidR="008440A7" w:rsidRPr="008440A7" w:rsidRDefault="008440A7" w:rsidP="00D3117C">
      <w:pPr>
        <w:spacing w:line="240" w:lineRule="auto"/>
        <w:rPr>
          <w:rFonts w:asciiTheme="minorHAnsi" w:hAnsiTheme="minorHAnsi"/>
          <w:sz w:val="20"/>
          <w:szCs w:val="20"/>
          <w:u w:val="single"/>
        </w:rPr>
      </w:pPr>
      <w:r w:rsidRPr="008440A7">
        <w:rPr>
          <w:rFonts w:asciiTheme="minorHAnsi" w:hAnsiTheme="minorHAnsi"/>
          <w:sz w:val="20"/>
          <w:szCs w:val="20"/>
          <w:u w:val="single"/>
        </w:rPr>
        <w:t xml:space="preserve">Definitie metadata </w:t>
      </w:r>
    </w:p>
    <w:p w14:paraId="78A3B0D4" w14:textId="77777777" w:rsidR="008440A7" w:rsidRDefault="008440A7" w:rsidP="00D3117C">
      <w:pPr>
        <w:spacing w:line="240" w:lineRule="auto"/>
        <w:rPr>
          <w:rFonts w:asciiTheme="minorHAnsi" w:hAnsiTheme="minorHAnsi"/>
          <w:sz w:val="20"/>
          <w:szCs w:val="20"/>
        </w:rPr>
      </w:pPr>
    </w:p>
    <w:p w14:paraId="49A993E8" w14:textId="75CB6B2D" w:rsidR="00CF63E7" w:rsidRPr="00CF63E7" w:rsidRDefault="00CF63E7" w:rsidP="00CF63E7">
      <w:pPr>
        <w:rPr>
          <w:b/>
        </w:rPr>
      </w:pPr>
      <w:r w:rsidRPr="00CF63E7">
        <w:rPr>
          <w:b/>
        </w:rPr>
        <w:t xml:space="preserve">Hoofdstuk </w:t>
      </w:r>
      <w:r>
        <w:rPr>
          <w:b/>
        </w:rPr>
        <w:t>2</w:t>
      </w:r>
    </w:p>
    <w:p w14:paraId="0DC7EBB1" w14:textId="77777777" w:rsidR="00CF63E7" w:rsidRDefault="00CF63E7" w:rsidP="00D3117C">
      <w:pPr>
        <w:spacing w:line="240" w:lineRule="auto"/>
        <w:rPr>
          <w:rFonts w:asciiTheme="minorHAnsi" w:hAnsiTheme="minorHAnsi"/>
          <w:sz w:val="20"/>
          <w:szCs w:val="20"/>
        </w:rPr>
      </w:pPr>
    </w:p>
    <w:p w14:paraId="265EE37A" w14:textId="77777777" w:rsidR="00906C61" w:rsidRDefault="00906C61" w:rsidP="00906C61">
      <w:r>
        <w:t xml:space="preserve">Van toepassing voor: </w:t>
      </w:r>
    </w:p>
    <w:p w14:paraId="214988AD" w14:textId="77777777" w:rsidR="00906C61" w:rsidRDefault="00906C61" w:rsidP="00906C61">
      <w:pPr>
        <w:pStyle w:val="Default"/>
        <w:rPr>
          <w:sz w:val="22"/>
          <w:szCs w:val="22"/>
        </w:rPr>
      </w:pPr>
      <w:r>
        <w:rPr>
          <w:sz w:val="22"/>
          <w:szCs w:val="22"/>
        </w:rPr>
        <w:t xml:space="preserve">2.3 Specificatie metagegevens 32 </w:t>
      </w:r>
    </w:p>
    <w:p w14:paraId="1D0D2805" w14:textId="77777777" w:rsidR="00906C61" w:rsidRDefault="00906C61" w:rsidP="00906C61">
      <w:pPr>
        <w:pStyle w:val="Default"/>
        <w:rPr>
          <w:rFonts w:ascii="Verdana" w:hAnsi="Verdana" w:cs="Verdana"/>
          <w:sz w:val="18"/>
          <w:szCs w:val="18"/>
        </w:rPr>
      </w:pPr>
      <w:r>
        <w:rPr>
          <w:rFonts w:ascii="Verdana" w:hAnsi="Verdana" w:cs="Verdana"/>
          <w:sz w:val="18"/>
          <w:szCs w:val="18"/>
        </w:rPr>
        <w:t xml:space="preserve">2.3.1 Specificatie metagegevens voor objecten en attributen 32 </w:t>
      </w:r>
    </w:p>
    <w:p w14:paraId="1CC5131F" w14:textId="77777777" w:rsidR="00906C61" w:rsidRDefault="00906C61" w:rsidP="00906C61">
      <w:pPr>
        <w:pStyle w:val="Default"/>
        <w:rPr>
          <w:rFonts w:ascii="Verdana" w:hAnsi="Verdana" w:cs="Verdana"/>
          <w:sz w:val="18"/>
          <w:szCs w:val="18"/>
        </w:rPr>
      </w:pPr>
      <w:r>
        <w:rPr>
          <w:rFonts w:ascii="Verdana" w:hAnsi="Verdana" w:cs="Verdana"/>
          <w:sz w:val="18"/>
          <w:szCs w:val="18"/>
        </w:rPr>
        <w:t xml:space="preserve">2.3.2 Specificatie metagegevens voor relaties 39 </w:t>
      </w:r>
    </w:p>
    <w:p w14:paraId="4F7B54CB" w14:textId="77777777" w:rsidR="00906C61" w:rsidRDefault="00906C61" w:rsidP="00906C61">
      <w:pPr>
        <w:pStyle w:val="Default"/>
        <w:rPr>
          <w:rFonts w:ascii="Verdana" w:hAnsi="Verdana" w:cs="Verdana"/>
          <w:sz w:val="18"/>
          <w:szCs w:val="18"/>
        </w:rPr>
      </w:pPr>
      <w:r>
        <w:rPr>
          <w:rFonts w:ascii="Verdana" w:hAnsi="Verdana" w:cs="Verdana"/>
          <w:sz w:val="18"/>
          <w:szCs w:val="18"/>
        </w:rPr>
        <w:t xml:space="preserve">2.3.3. Specificatie metagegevens voor waardenlijsten 45 </w:t>
      </w:r>
    </w:p>
    <w:p w14:paraId="4970C2FE" w14:textId="77777777" w:rsidR="00906C61" w:rsidRDefault="00906C61" w:rsidP="00906C61">
      <w:pPr>
        <w:pStyle w:val="Default"/>
        <w:rPr>
          <w:rFonts w:ascii="Verdana" w:hAnsi="Verdana" w:cs="Verdana"/>
          <w:sz w:val="18"/>
          <w:szCs w:val="18"/>
        </w:rPr>
      </w:pPr>
      <w:r>
        <w:rPr>
          <w:rFonts w:ascii="Verdana" w:hAnsi="Verdana" w:cs="Verdana"/>
          <w:sz w:val="18"/>
          <w:szCs w:val="18"/>
        </w:rPr>
        <w:t xml:space="preserve">2.3.4. Specificatie metagegevens voor datatypen 48 </w:t>
      </w:r>
    </w:p>
    <w:p w14:paraId="0F333322" w14:textId="77777777" w:rsidR="00906C61" w:rsidRDefault="00906C61" w:rsidP="00D3117C">
      <w:pPr>
        <w:spacing w:line="240" w:lineRule="auto"/>
        <w:rPr>
          <w:rFonts w:asciiTheme="minorHAnsi" w:hAnsiTheme="minorHAnsi"/>
          <w:sz w:val="20"/>
          <w:szCs w:val="20"/>
        </w:rPr>
      </w:pPr>
    </w:p>
    <w:p w14:paraId="4F16CBFC" w14:textId="77777777" w:rsidR="00BE6B45" w:rsidRPr="00BE6B45" w:rsidRDefault="00BE6B45" w:rsidP="00BE6B45">
      <w:r w:rsidRPr="00BE6B45">
        <w:t>Metadata: begrip</w:t>
      </w:r>
    </w:p>
    <w:p w14:paraId="389C61DB" w14:textId="77777777" w:rsidR="00BE6B45" w:rsidRPr="00BE6B45" w:rsidRDefault="00BE6B45" w:rsidP="00BE6B45">
      <w:commentRangeStart w:id="17"/>
      <w:commentRangeStart w:id="18"/>
      <w:commentRangeStart w:id="19"/>
      <w:r w:rsidRPr="00BE6B45">
        <w:t xml:space="preserve">Kardinaliteit: 0..*. </w:t>
      </w:r>
      <w:commentRangeEnd w:id="17"/>
      <w:r w:rsidR="006D3683">
        <w:rPr>
          <w:rStyle w:val="Verwijzingopmerking"/>
        </w:rPr>
        <w:commentReference w:id="17"/>
      </w:r>
      <w:commentRangeEnd w:id="18"/>
      <w:r w:rsidR="00627EFC">
        <w:rPr>
          <w:rStyle w:val="Verwijzingopmerking"/>
        </w:rPr>
        <w:commentReference w:id="18"/>
      </w:r>
      <w:commentRangeEnd w:id="19"/>
      <w:r w:rsidR="004609B7">
        <w:rPr>
          <w:rStyle w:val="Verwijzingopmerking"/>
        </w:rPr>
        <w:commentReference w:id="19"/>
      </w:r>
    </w:p>
    <w:p w14:paraId="5C55FADB" w14:textId="27570DD9" w:rsidR="00423AC7" w:rsidRDefault="00BE6B45" w:rsidP="00BE6B45">
      <w:r w:rsidRPr="00BE6B45">
        <w:t xml:space="preserve">Beschrijving: </w:t>
      </w:r>
      <w:r w:rsidR="006137E2" w:rsidRPr="00BE6B45">
        <w:t>verwijzing naar een begrip</w:t>
      </w:r>
      <w:r w:rsidR="006137E2">
        <w:t xml:space="preserve">, vanuit een modelelement. </w:t>
      </w:r>
      <w:r w:rsidR="006137E2" w:rsidRPr="00BE6B45">
        <w:rPr>
          <w:color w:val="000000"/>
        </w:rPr>
        <w:t>De verwijzing heeft de vorm van</w:t>
      </w:r>
      <w:r w:rsidR="006137E2" w:rsidRPr="00BE6B45">
        <w:t xml:space="preserve"> een </w:t>
      </w:r>
      <w:r w:rsidR="006137E2">
        <w:t xml:space="preserve">term of een URI. Voor meer informatie, zie hoofdstuk 3. </w:t>
      </w:r>
    </w:p>
    <w:p w14:paraId="439847AA" w14:textId="77777777" w:rsidR="00423AC7" w:rsidRDefault="00423AC7" w:rsidP="00BE6B45"/>
    <w:p w14:paraId="3DD876D9" w14:textId="5504EB1E" w:rsidR="005F20A4" w:rsidRDefault="005F20A4" w:rsidP="005F20A4">
      <w:pPr>
        <w:rPr>
          <w:lang w:eastAsia="en-US"/>
        </w:rPr>
      </w:pPr>
      <w:commentRangeStart w:id="20"/>
      <w:commentRangeStart w:id="21"/>
      <w:commentRangeStart w:id="22"/>
      <w:r w:rsidRPr="00CF63E7">
        <w:t>Voetnoot bij kardinaliteit * en de representatie in Enterprise Architect</w:t>
      </w:r>
      <w:r w:rsidR="00B31807">
        <w:t>: w</w:t>
      </w:r>
      <w:r>
        <w:t xml:space="preserve">anneer er echt sprake is van kardinaliteit *, dan moet in Enterprise Architect </w:t>
      </w:r>
      <w:r>
        <w:rPr>
          <w:lang w:eastAsia="en-US"/>
        </w:rPr>
        <w:t>de tagged value handmatig worden toegevoegd.</w:t>
      </w:r>
      <w:commentRangeEnd w:id="20"/>
      <w:r w:rsidR="00CB4CAF">
        <w:rPr>
          <w:rStyle w:val="Verwijzingopmerking"/>
        </w:rPr>
        <w:commentReference w:id="20"/>
      </w:r>
      <w:commentRangeEnd w:id="21"/>
      <w:r w:rsidR="00627EFC">
        <w:rPr>
          <w:rStyle w:val="Verwijzingopmerking"/>
        </w:rPr>
        <w:commentReference w:id="21"/>
      </w:r>
      <w:commentRangeEnd w:id="22"/>
      <w:r w:rsidR="00055F8F">
        <w:rPr>
          <w:rStyle w:val="Verwijzingopmerking"/>
        </w:rPr>
        <w:commentReference w:id="22"/>
      </w:r>
    </w:p>
    <w:p w14:paraId="09E9C095" w14:textId="77777777" w:rsidR="005F20A4" w:rsidRDefault="005F20A4" w:rsidP="00BE6B45"/>
    <w:p w14:paraId="5531FD51" w14:textId="6B3B6A03" w:rsidR="00BE6B45" w:rsidRPr="00CF63E7" w:rsidRDefault="00BE6B45" w:rsidP="00F11022">
      <w:pPr>
        <w:rPr>
          <w:b/>
        </w:rPr>
      </w:pPr>
      <w:r w:rsidRPr="00CF63E7">
        <w:rPr>
          <w:b/>
        </w:rPr>
        <w:t>Hoofdstuk 3</w:t>
      </w:r>
    </w:p>
    <w:p w14:paraId="6A0C6CD7" w14:textId="77777777" w:rsidR="00F11022" w:rsidRDefault="00F11022" w:rsidP="00F11022"/>
    <w:p w14:paraId="70141B52" w14:textId="7B05DF94" w:rsidR="006137E2" w:rsidRPr="004D4CC6" w:rsidRDefault="006137E2" w:rsidP="006137E2">
      <w:pPr>
        <w:rPr>
          <w:u w:val="single"/>
        </w:rPr>
      </w:pPr>
      <w:r w:rsidRPr="004D4CC6">
        <w:rPr>
          <w:u w:val="single"/>
        </w:rPr>
        <w:t xml:space="preserve">Verwijzing </w:t>
      </w:r>
      <w:r>
        <w:rPr>
          <w:u w:val="single"/>
        </w:rPr>
        <w:t xml:space="preserve">van een modelelement </w:t>
      </w:r>
      <w:r w:rsidRPr="004D4CC6">
        <w:rPr>
          <w:u w:val="single"/>
        </w:rPr>
        <w:t xml:space="preserve">naar een begrip </w:t>
      </w:r>
    </w:p>
    <w:p w14:paraId="485BBD3E" w14:textId="77777777" w:rsidR="006137E2" w:rsidRDefault="006137E2" w:rsidP="006137E2"/>
    <w:p w14:paraId="5051AE0E" w14:textId="2ACAC320" w:rsidR="006137E2" w:rsidRDefault="006137E2" w:rsidP="006137E2">
      <w:r>
        <w:t xml:space="preserve">De metadata “begrip” uit paragraaf 2.3 is bedoeld om de traceability tussen een modelelement in een IM en een begrip uit een model van begrippen te borgen. </w:t>
      </w:r>
      <w:r w:rsidRPr="00BE6B45">
        <w:t xml:space="preserve">Het begrip zelf is </w:t>
      </w:r>
      <w:r w:rsidRPr="00BE6B45">
        <w:rPr>
          <w:color w:val="000000"/>
        </w:rPr>
        <w:t xml:space="preserve">opgenomen in een </w:t>
      </w:r>
      <w:commentRangeStart w:id="23"/>
      <w:commentRangeStart w:id="24"/>
      <w:r>
        <w:rPr>
          <w:color w:val="000000"/>
        </w:rPr>
        <w:t xml:space="preserve">semantisch </w:t>
      </w:r>
      <w:commentRangeEnd w:id="23"/>
      <w:r w:rsidR="00CB4CAF">
        <w:rPr>
          <w:rStyle w:val="Verwijzingopmerking"/>
        </w:rPr>
        <w:commentReference w:id="23"/>
      </w:r>
      <w:commentRangeEnd w:id="24"/>
      <w:r w:rsidR="00627EFC">
        <w:rPr>
          <w:rStyle w:val="Verwijzingopmerking"/>
        </w:rPr>
        <w:commentReference w:id="24"/>
      </w:r>
      <w:r>
        <w:rPr>
          <w:color w:val="000000"/>
        </w:rPr>
        <w:t>m</w:t>
      </w:r>
      <w:r w:rsidRPr="00BE6B45">
        <w:rPr>
          <w:color w:val="000000"/>
        </w:rPr>
        <w:t>odel van begrippen (zoals bedoeld in paragraaf 1.5</w:t>
      </w:r>
      <w:r>
        <w:rPr>
          <w:color w:val="000000"/>
        </w:rPr>
        <w:t xml:space="preserve">). </w:t>
      </w:r>
      <w:r>
        <w:t>Aldaar is meer informatie te vinden over het begrip zelf. De verwijzing geeft aan dat het model element op informatiemodel niveau een invulling geeft aan het begrip</w:t>
      </w:r>
      <w:r w:rsidRPr="00BE6B45">
        <w:t>.</w:t>
      </w:r>
    </w:p>
    <w:p w14:paraId="7910C5DD" w14:textId="77777777" w:rsidR="006137E2" w:rsidRDefault="006137E2" w:rsidP="00F11022"/>
    <w:p w14:paraId="4D92D0F9" w14:textId="1F546C9E" w:rsidR="00F9659C" w:rsidRDefault="00F9659C" w:rsidP="00F11022">
      <w:r>
        <w:rPr>
          <w:color w:val="000000"/>
        </w:rPr>
        <w:t>In de definitie van metadata begrip staat dat de</w:t>
      </w:r>
      <w:r w:rsidRPr="00BE6B45">
        <w:rPr>
          <w:color w:val="000000"/>
        </w:rPr>
        <w:t xml:space="preserve"> verwijzing de vorm </w:t>
      </w:r>
      <w:r>
        <w:rPr>
          <w:color w:val="000000"/>
        </w:rPr>
        <w:t xml:space="preserve">heeft </w:t>
      </w:r>
      <w:r w:rsidRPr="00BE6B45">
        <w:rPr>
          <w:color w:val="000000"/>
        </w:rPr>
        <w:t>van</w:t>
      </w:r>
      <w:r w:rsidRPr="00BE6B45">
        <w:t xml:space="preserve"> een </w:t>
      </w:r>
      <w:r>
        <w:t xml:space="preserve">term of van een URI. </w:t>
      </w:r>
    </w:p>
    <w:p w14:paraId="0C9CF09F" w14:textId="10F4378D" w:rsidR="00F9659C" w:rsidRPr="00BE6B45" w:rsidRDefault="00F9659C" w:rsidP="00F9659C">
      <w:pPr>
        <w:pStyle w:val="Lijstalinea"/>
        <w:numPr>
          <w:ilvl w:val="0"/>
          <w:numId w:val="24"/>
        </w:numPr>
      </w:pPr>
      <w:r w:rsidRPr="00BE6B45">
        <w:t xml:space="preserve">Als je kiest voor een term, vul dan de </w:t>
      </w:r>
      <w:r w:rsidRPr="00F9659C">
        <w:rPr>
          <w:i/>
        </w:rPr>
        <w:t>naam</w:t>
      </w:r>
      <w:r w:rsidRPr="00BE6B45">
        <w:t xml:space="preserve"> in van het begrip. </w:t>
      </w:r>
      <w:r w:rsidR="006137E2">
        <w:t xml:space="preserve">Bijvoorbeeld: Natuurlijk </w:t>
      </w:r>
      <w:commentRangeStart w:id="25"/>
      <w:r w:rsidR="006137E2">
        <w:t>persoon</w:t>
      </w:r>
      <w:commentRangeEnd w:id="25"/>
      <w:r w:rsidR="00055F8F">
        <w:rPr>
          <w:rStyle w:val="Verwijzingopmerking"/>
        </w:rPr>
        <w:commentReference w:id="25"/>
      </w:r>
      <w:r w:rsidR="006137E2">
        <w:t xml:space="preserve">. </w:t>
      </w:r>
    </w:p>
    <w:p w14:paraId="7BC7CC5D" w14:textId="620C448B" w:rsidR="00F9659C" w:rsidRPr="005658A1" w:rsidRDefault="00F9659C" w:rsidP="00F9659C">
      <w:pPr>
        <w:pStyle w:val="Lijstalinea"/>
        <w:ind w:hanging="360"/>
      </w:pPr>
      <w:r>
        <w:rPr>
          <w:rFonts w:ascii="Symbol" w:hAnsi="Symbol"/>
        </w:rPr>
        <w:t></w:t>
      </w:r>
      <w:r>
        <w:rPr>
          <w:rFonts w:ascii="Times New Roman" w:hAnsi="Times New Roman"/>
          <w:sz w:val="14"/>
          <w:szCs w:val="14"/>
        </w:rPr>
        <w:t>        </w:t>
      </w:r>
      <w:r>
        <w:t xml:space="preserve">Als je kiest voor een URI, kies dan de </w:t>
      </w:r>
      <w:commentRangeStart w:id="26"/>
      <w:commentRangeStart w:id="27"/>
      <w:commentRangeStart w:id="28"/>
      <w:r w:rsidRPr="00F9659C">
        <w:rPr>
          <w:i/>
        </w:rPr>
        <w:t>linked data URI</w:t>
      </w:r>
      <w:r>
        <w:t xml:space="preserve"> </w:t>
      </w:r>
      <w:commentRangeEnd w:id="26"/>
      <w:r w:rsidR="00CB4CAF">
        <w:rPr>
          <w:rStyle w:val="Verwijzingopmerking"/>
        </w:rPr>
        <w:commentReference w:id="26"/>
      </w:r>
      <w:commentRangeEnd w:id="27"/>
      <w:r w:rsidR="00627EFC">
        <w:rPr>
          <w:rStyle w:val="Verwijzingopmerking"/>
        </w:rPr>
        <w:commentReference w:id="27"/>
      </w:r>
      <w:commentRangeEnd w:id="28"/>
      <w:r w:rsidR="00055F8F">
        <w:rPr>
          <w:rStyle w:val="Verwijzingopmerking"/>
        </w:rPr>
        <w:commentReference w:id="28"/>
      </w:r>
      <w:r>
        <w:t xml:space="preserve">van het concept. De URI naar een begrip in een model van begrippen komt overeen met een verwijzing naar een skos:concept. Bijvoorbeeld: </w:t>
      </w:r>
      <w:commentRangeStart w:id="29"/>
      <w:r w:rsidR="002822D0">
        <w:fldChar w:fldCharType="begin"/>
      </w:r>
      <w:r w:rsidR="002822D0">
        <w:instrText xml:space="preserve"> HYPERLINK "https://brk.basisregistraties.overheid.nl/id/begrip/Perceel" </w:instrText>
      </w:r>
      <w:r w:rsidR="002822D0">
        <w:fldChar w:fldCharType="separate"/>
      </w:r>
      <w:r w:rsidR="00F5273D" w:rsidRPr="001D1B25">
        <w:rPr>
          <w:rStyle w:val="Hyperlink"/>
        </w:rPr>
        <w:t>https://brk.basisregistraties.overheid.nl/id/begrip/Perceel</w:t>
      </w:r>
      <w:r w:rsidR="002822D0">
        <w:rPr>
          <w:rStyle w:val="Hyperlink"/>
        </w:rPr>
        <w:fldChar w:fldCharType="end"/>
      </w:r>
      <w:commentRangeEnd w:id="29"/>
      <w:r w:rsidR="00055F8F">
        <w:rPr>
          <w:rStyle w:val="Verwijzingopmerking"/>
        </w:rPr>
        <w:commentReference w:id="29"/>
      </w:r>
      <w:r w:rsidR="006137E2">
        <w:t xml:space="preserve"> </w:t>
      </w:r>
    </w:p>
    <w:p w14:paraId="5AB88EFE" w14:textId="77777777" w:rsidR="00F9659C" w:rsidRDefault="00F9659C" w:rsidP="00F11022"/>
    <w:p w14:paraId="10D50F12" w14:textId="4C49B132" w:rsidR="005658A1" w:rsidRDefault="005658A1" w:rsidP="006137E2">
      <w:r>
        <w:t xml:space="preserve">De metadata “begrip” mag achteraf toegevoegd worden. Het is mogelijk dat het van een modelelement initieel niet bekend is wat het bijbehorende begrip is, of dat het model van begrippen nog niet opgesteld is, of dat een begrip nog niet opgenomen was in het model van begrippen. Het criterium om een begrip op te nemen in een model van begrippen is geen onderdeel van dit metamodel. </w:t>
      </w:r>
      <w:r w:rsidR="00042F24">
        <w:t xml:space="preserve">Het is zelfs mogelijk dat een modelelement initieel niet als een begrip gezien wordt, maar dat het modelelement op een gegeven moment zodanig een begrip wordt, dat deze wordt opgenomen in het model van begrippen. In alle gevallen geldt, neem de metadata op zodra dit mogelijk is. </w:t>
      </w:r>
      <w:commentRangeStart w:id="30"/>
      <w:commentRangeStart w:id="31"/>
      <w:commentRangeStart w:id="32"/>
      <w:r w:rsidR="00423AC7">
        <w:t xml:space="preserve">Als de metadata wordt weggelaten, of wordt leeg gelaten, dan is de betekenis in beide gevallen dat het </w:t>
      </w:r>
      <w:r w:rsidR="00423AC7" w:rsidRPr="006137E2">
        <w:rPr>
          <w:b/>
          <w:bCs/>
        </w:rPr>
        <w:t>niet bekend is</w:t>
      </w:r>
      <w:r w:rsidR="00423AC7">
        <w:t xml:space="preserve"> of er sprake is van een begrip</w:t>
      </w:r>
      <w:commentRangeEnd w:id="30"/>
      <w:r w:rsidR="00237909">
        <w:rPr>
          <w:rStyle w:val="Verwijzingopmerking"/>
        </w:rPr>
        <w:commentReference w:id="30"/>
      </w:r>
      <w:commentRangeEnd w:id="31"/>
      <w:r w:rsidR="00627EFC">
        <w:rPr>
          <w:rStyle w:val="Verwijzingopmerking"/>
        </w:rPr>
        <w:commentReference w:id="31"/>
      </w:r>
      <w:commentRangeEnd w:id="32"/>
      <w:r w:rsidR="00055F8F">
        <w:rPr>
          <w:rStyle w:val="Verwijzingopmerking"/>
        </w:rPr>
        <w:commentReference w:id="32"/>
      </w:r>
      <w:r w:rsidR="00423AC7">
        <w:t>.</w:t>
      </w:r>
    </w:p>
    <w:p w14:paraId="6D76BB01" w14:textId="77777777" w:rsidR="006137E2" w:rsidRDefault="006137E2" w:rsidP="006137E2"/>
    <w:p w14:paraId="36C04258" w14:textId="58AFED9E" w:rsidR="005658A1" w:rsidRDefault="005658A1" w:rsidP="006137E2">
      <w:r>
        <w:t xml:space="preserve">Het is zeker niet zo dat elk modelelement een onderwerp van gesprek is. De metadata mag dus gewoon leeggelaten worden. Vaak zijn objecttypes en attribuutsoorten wel onderwerp van gesprek en zijn datatypen dit niet, maar dit is geen harde regel. Bijvoorbeeld: een koopsom van een huis wordt uitgedrukt met een bedrag. In het domein is de koopsom wel een onderwerp van gesprek, maar het modelelement bedrag niet. Valuta is al zeker geen onderwerp van gesprek, en een euro al helemaal niet. Het kan best zijn dat een euro wel een definitie kent, die internationaal gepubliceerd is, maar in dit geval wordt er geen UI opgenomen, omdat euro niet als zodanig terugkomt in het bij het IM behorende begrippenkader. </w:t>
      </w:r>
    </w:p>
    <w:p w14:paraId="3500BDD7" w14:textId="77777777" w:rsidR="006137E2" w:rsidRDefault="006137E2" w:rsidP="006137E2"/>
    <w:p w14:paraId="28F8B7AC" w14:textId="77777777" w:rsidR="00042F24" w:rsidRDefault="00042F24" w:rsidP="006137E2">
      <w:r>
        <w:t xml:space="preserve">Veelal betreft 1 modelelement 1 begrip, te weten wanneer het modelelement onderwerp van gesprek is. De verwijzing naar dit begrip wordt dan opgenomen in deze metadata. </w:t>
      </w:r>
    </w:p>
    <w:p w14:paraId="527B18F5" w14:textId="77777777" w:rsidR="006137E2" w:rsidRPr="006137E2" w:rsidRDefault="006137E2" w:rsidP="006137E2">
      <w:pPr>
        <w:rPr>
          <w:rFonts w:ascii="Times New Roman" w:hAnsi="Times New Roman"/>
          <w:sz w:val="14"/>
          <w:szCs w:val="14"/>
        </w:rPr>
      </w:pPr>
    </w:p>
    <w:p w14:paraId="496C55F3" w14:textId="0EACDA38" w:rsidR="005658A1" w:rsidRDefault="005658A1" w:rsidP="006137E2">
      <w:r>
        <w:t>Een modelelement kan ook meerdere begrippen betreffen</w:t>
      </w:r>
      <w:r w:rsidR="00450A7E">
        <w:t xml:space="preserve">. </w:t>
      </w:r>
      <w:r w:rsidR="00545321">
        <w:t xml:space="preserve">Dit is zeldzaam, maar het kan. </w:t>
      </w:r>
      <w:r w:rsidR="00450A7E">
        <w:t>D</w:t>
      </w:r>
      <w:r>
        <w:t xml:space="preserve">e metadata </w:t>
      </w:r>
      <w:r w:rsidR="00545321">
        <w:t>‘</w:t>
      </w:r>
      <w:r w:rsidR="00450A7E">
        <w:t>begrip</w:t>
      </w:r>
      <w:r w:rsidR="00545321">
        <w:t>’</w:t>
      </w:r>
      <w:r w:rsidR="00450A7E">
        <w:t xml:space="preserve"> wordt dan</w:t>
      </w:r>
      <w:r w:rsidR="00545321">
        <w:t xml:space="preserve"> meerdere keren opgenomen, </w:t>
      </w:r>
      <w:r w:rsidR="00450A7E">
        <w:t xml:space="preserve">voor elk </w:t>
      </w:r>
      <w:r w:rsidR="00545321">
        <w:t xml:space="preserve">begrip een eigen </w:t>
      </w:r>
      <w:r w:rsidR="00450A7E">
        <w:t xml:space="preserve">UML-property </w:t>
      </w:r>
      <w:r w:rsidR="00545321">
        <w:t xml:space="preserve">/ </w:t>
      </w:r>
      <w:r w:rsidR="00450A7E">
        <w:t xml:space="preserve">tagged value. </w:t>
      </w:r>
      <w:commentRangeStart w:id="33"/>
      <w:r w:rsidR="00237909">
        <w:rPr>
          <w:rStyle w:val="Verwijzingopmerking"/>
        </w:rPr>
        <w:commentReference w:id="34"/>
      </w:r>
      <w:commentRangeEnd w:id="33"/>
      <w:r w:rsidR="00627EFC">
        <w:rPr>
          <w:rStyle w:val="Verwijzingopmerking"/>
        </w:rPr>
        <w:commentReference w:id="33"/>
      </w:r>
      <w:r>
        <w:t xml:space="preserve">Bijvoorbeeld: een IM praat over een persoon. Voor dit specifieke IM is het niet relevant dat dit een </w:t>
      </w:r>
      <w:commentRangeStart w:id="35"/>
      <w:r>
        <w:t>natuurlijk persoon betreft, of een rechtspersoon. Deze subtypes van persoon zijn niet relevant voor het IM en komen daarom niet voor. Als je toch wilt aangeven dat de persoon een begrip is uit de BRP, en de BRP alleen de begrippen rechtspersoon en natuurlijk persoon kent, dan kan je ervoor kiezen om wel deze twee begrippen op te nemen als metadata.</w:t>
      </w:r>
      <w:commentRangeEnd w:id="35"/>
      <w:r w:rsidR="003F78E7">
        <w:rPr>
          <w:rStyle w:val="Verwijzingopmerking"/>
        </w:rPr>
        <w:commentReference w:id="35"/>
      </w:r>
      <w:r>
        <w:t xml:space="preserve"> Een niet goed voorbeeld van kardinaliteit * is als een modelelement meerdere subtypes heeft</w:t>
      </w:r>
      <w:r w:rsidR="00C0699D">
        <w:t>.</w:t>
      </w:r>
      <w:r>
        <w:t xml:space="preserve"> </w:t>
      </w:r>
      <w:r w:rsidR="00C0699D">
        <w:t xml:space="preserve">De verwijzing naar het begrip </w:t>
      </w:r>
      <w:r w:rsidR="00C51FC4">
        <w:t>hoort</w:t>
      </w:r>
      <w:r w:rsidR="00C0699D">
        <w:t xml:space="preserve"> dan bij de subtypes</w:t>
      </w:r>
      <w:r w:rsidR="00D42E00">
        <w:t xml:space="preserve"> zelf</w:t>
      </w:r>
      <w:r w:rsidR="00C0699D">
        <w:t xml:space="preserve"> opgenomen</w:t>
      </w:r>
      <w:r w:rsidR="00C51FC4">
        <w:t xml:space="preserve"> te worden</w:t>
      </w:r>
      <w:r w:rsidR="00C0699D">
        <w:t>,</w:t>
      </w:r>
      <w:r w:rsidR="00C0699D" w:rsidRPr="00C0699D">
        <w:t xml:space="preserve"> </w:t>
      </w:r>
      <w:r w:rsidR="00C0699D">
        <w:t xml:space="preserve">en niet in </w:t>
      </w:r>
      <w:r w:rsidR="00C51FC4">
        <w:t xml:space="preserve">de generalisatie / </w:t>
      </w:r>
      <w:r w:rsidR="00C0699D">
        <w:t xml:space="preserve">het supertype. Een ander niet goed voorbeeld van kardinaliteit * is </w:t>
      </w:r>
      <w:r>
        <w:t>een attribuut</w:t>
      </w:r>
      <w:r w:rsidR="00C0699D">
        <w:t>soort</w:t>
      </w:r>
      <w:r>
        <w:t xml:space="preserve"> </w:t>
      </w:r>
      <w:r w:rsidR="00D26198">
        <w:t>‘</w:t>
      </w:r>
      <w:r>
        <w:t>aard</w:t>
      </w:r>
      <w:r w:rsidR="00D26198">
        <w:t>’</w:t>
      </w:r>
      <w:r w:rsidR="00632286">
        <w:t xml:space="preserve"> of </w:t>
      </w:r>
      <w:r w:rsidR="00D26198">
        <w:t>‘</w:t>
      </w:r>
      <w:r w:rsidR="00632286">
        <w:t>type</w:t>
      </w:r>
      <w:r w:rsidR="00D26198">
        <w:t xml:space="preserve">’, die </w:t>
      </w:r>
      <w:r w:rsidR="00632286">
        <w:t>als datatype een waardenlijst heeft.</w:t>
      </w:r>
      <w:r>
        <w:t xml:space="preserve"> </w:t>
      </w:r>
      <w:r w:rsidR="00D26198">
        <w:t xml:space="preserve">De verwijzing naar het begrip hoort dan opgenomen te worden </w:t>
      </w:r>
      <w:r w:rsidR="00035697">
        <w:t xml:space="preserve">bij de waarde in de </w:t>
      </w:r>
      <w:r>
        <w:t>waardenlijst</w:t>
      </w:r>
      <w:r w:rsidR="00035697">
        <w:t xml:space="preserve"> zelf</w:t>
      </w:r>
      <w:r>
        <w:t>,</w:t>
      </w:r>
      <w:r w:rsidR="00D26198">
        <w:t xml:space="preserve"> en niet bij het attribuutsoort. </w:t>
      </w:r>
      <w:r>
        <w:t xml:space="preserve"> </w:t>
      </w:r>
    </w:p>
    <w:p w14:paraId="6027E218" w14:textId="77777777" w:rsidR="006137E2" w:rsidRDefault="006137E2" w:rsidP="006137E2"/>
    <w:p w14:paraId="50313BB5" w14:textId="677D02AE" w:rsidR="00BE6B45" w:rsidRDefault="00042F24" w:rsidP="006137E2">
      <w:r>
        <w:t xml:space="preserve">De verwijzing naar het begrip in de vorm van een URI zal veelal een verwijzing zijn naar een begrip uit het eigen begrippenkader. Maar het kan ook een verwijzing naar een begrip zijn uit een ander begrippenkader. Dit is toegestaan, en maakt voor het IM zelf niet uit. </w:t>
      </w:r>
    </w:p>
    <w:p w14:paraId="05D9C849" w14:textId="77777777" w:rsidR="00BE6B45" w:rsidRDefault="00BE6B45" w:rsidP="005658A1"/>
    <w:p w14:paraId="2EBFA6B2" w14:textId="6FD190AB" w:rsidR="001B4BDD" w:rsidRPr="00423AC7" w:rsidRDefault="001B4BDD" w:rsidP="005658A1">
      <w:pPr>
        <w:rPr>
          <w:i/>
        </w:rPr>
      </w:pPr>
      <w:r w:rsidRPr="00423AC7">
        <w:rPr>
          <w:i/>
        </w:rPr>
        <w:t>D</w:t>
      </w:r>
      <w:r w:rsidR="006137E2">
        <w:rPr>
          <w:i/>
        </w:rPr>
        <w:t>ocumentatie: de d</w:t>
      </w:r>
      <w:r w:rsidRPr="00423AC7">
        <w:rPr>
          <w:i/>
        </w:rPr>
        <w:t>efinitie van een modelelement</w:t>
      </w:r>
      <w:r w:rsidR="006137E2">
        <w:rPr>
          <w:i/>
        </w:rPr>
        <w:t>.</w:t>
      </w:r>
      <w:r w:rsidRPr="00423AC7">
        <w:rPr>
          <w:i/>
        </w:rPr>
        <w:t xml:space="preserve"> </w:t>
      </w:r>
    </w:p>
    <w:p w14:paraId="0A41E265" w14:textId="77777777" w:rsidR="001B4BDD" w:rsidRDefault="001B4BDD" w:rsidP="005658A1"/>
    <w:p w14:paraId="7F11D9FE" w14:textId="1A77648A" w:rsidR="00F67AB5" w:rsidRDefault="00F67AB5" w:rsidP="00F67AB5">
      <w:r>
        <w:t xml:space="preserve">Vaak kan er qua definitie </w:t>
      </w:r>
      <w:r w:rsidR="006137E2">
        <w:t>e</w:t>
      </w:r>
      <w:r>
        <w:t xml:space="preserve">en sterke overeenkomst zijn tussen een begrip en een modelelement. Immers, een modelelement is in een IM ontstaan als gevolg van dat er sprake is van een begrip, </w:t>
      </w:r>
      <w:r w:rsidR="00AC57F1">
        <w:t xml:space="preserve">en beide betreft hetzelfde </w:t>
      </w:r>
      <w:r>
        <w:t>onderwerp van gesprek. De definitie van het modelelement kan hetzelfde zijn als de definitie van het begrip, maar deze kan ook (een beetje) anders zijn, toegespitst op het informatiemodel zelf.</w:t>
      </w:r>
      <w:r w:rsidR="00AC57F1" w:rsidRPr="00AC57F1">
        <w:t xml:space="preserve"> </w:t>
      </w:r>
    </w:p>
    <w:p w14:paraId="15587F21" w14:textId="77777777" w:rsidR="00F67AB5" w:rsidRDefault="00F67AB5" w:rsidP="005658A1"/>
    <w:p w14:paraId="7A5F7636" w14:textId="0650D39E" w:rsidR="00423AC7" w:rsidRDefault="006137E2" w:rsidP="005658A1">
      <w:r>
        <w:t xml:space="preserve">Als de </w:t>
      </w:r>
      <w:r w:rsidR="001B4BDD">
        <w:t xml:space="preserve">definitie van een modelelement </w:t>
      </w:r>
      <w:r>
        <w:t xml:space="preserve">geschikt is als definitie van een element in een informatiemodel </w:t>
      </w:r>
      <w:r w:rsidR="001B4BDD">
        <w:t xml:space="preserve">dan </w:t>
      </w:r>
      <w:r>
        <w:t xml:space="preserve">kan </w:t>
      </w:r>
      <w:r w:rsidR="00D66F90">
        <w:t>de behoefte ontstaan</w:t>
      </w:r>
      <w:r w:rsidR="001B4BDD">
        <w:t xml:space="preserve"> om de definitie</w:t>
      </w:r>
      <w:r w:rsidR="00F67AB5">
        <w:t xml:space="preserve"> van het begrip </w:t>
      </w:r>
      <w:r w:rsidR="001B4BDD">
        <w:t xml:space="preserve">over te nemen </w:t>
      </w:r>
      <w:r w:rsidR="00BE6B45">
        <w:t>naar een IM element</w:t>
      </w:r>
      <w:r>
        <w:t xml:space="preserve">, of om naar de </w:t>
      </w:r>
      <w:r w:rsidRPr="006137E2">
        <w:rPr>
          <w:i/>
        </w:rPr>
        <w:t>definitie</w:t>
      </w:r>
      <w:r>
        <w:t xml:space="preserve"> van het begrip te verwijzen.</w:t>
      </w:r>
      <w:r w:rsidR="0003467B">
        <w:t xml:space="preserve"> </w:t>
      </w:r>
      <w:r w:rsidR="0063503E">
        <w:t xml:space="preserve">Als je verwijst, dan is het belangrijk om te verwijzen naar de definitie van een bepaald moment. </w:t>
      </w:r>
      <w:r w:rsidR="00A55FE7">
        <w:t xml:space="preserve">Immers, de definitie van het begrip kan aangepast worden en </w:t>
      </w:r>
      <w:r w:rsidR="005D1230">
        <w:t>het niet altijd zo zal zijn dat het informatiemodel dan volledig mee kan of mag bewe</w:t>
      </w:r>
      <w:r w:rsidR="00A55FE7">
        <w:t>g</w:t>
      </w:r>
      <w:r w:rsidR="005D1230">
        <w:t xml:space="preserve">en. </w:t>
      </w:r>
    </w:p>
    <w:p w14:paraId="2CB026B2" w14:textId="77777777" w:rsidR="00423AC7" w:rsidRDefault="00423AC7" w:rsidP="005658A1"/>
    <w:p w14:paraId="1B7C7429" w14:textId="56CF232A" w:rsidR="0086430E" w:rsidRDefault="00F82A7A" w:rsidP="006137E2">
      <w:r>
        <w:t>Aanbeveling: als de definitie van</w:t>
      </w:r>
      <w:bookmarkStart w:id="36" w:name="_GoBack"/>
      <w:bookmarkEnd w:id="36"/>
      <w:r>
        <w:t xml:space="preserve"> een modelelement geheel, of gedeeltelijk, overeenkomt met de definitie van een begrip, neem dan de delen van de definitie van het begrip die geschikt zijn over. Verwijs niet vanuit de definitie van het modelelement, maar verwijs naar het begrip vanuit de  toelichting van het modelelement. </w:t>
      </w:r>
      <w:r w:rsidR="002E3DAB">
        <w:t xml:space="preserve"> </w:t>
      </w:r>
      <w:r w:rsidR="00AC57F1">
        <w:t xml:space="preserve">  </w:t>
      </w:r>
      <w:commentRangeStart w:id="37"/>
      <w:r w:rsidR="00AC57F1">
        <w:rPr>
          <w:rStyle w:val="Verwijzingopmerking"/>
        </w:rPr>
        <w:commentReference w:id="38"/>
      </w:r>
    </w:p>
    <w:p w14:paraId="42B173E7" w14:textId="77777777" w:rsidR="0086430E" w:rsidRDefault="0086430E" w:rsidP="006137E2"/>
    <w:p w14:paraId="5636DBE3" w14:textId="2CB8461A" w:rsidR="00026FE2" w:rsidRDefault="00AC57F1" w:rsidP="006137E2">
      <w:pPr>
        <w:rPr>
          <w:rFonts w:asciiTheme="minorHAnsi" w:hAnsiTheme="minorHAnsi"/>
          <w:b/>
          <w:sz w:val="20"/>
          <w:szCs w:val="20"/>
        </w:rPr>
      </w:pPr>
      <w:r>
        <w:rPr>
          <w:rStyle w:val="Verwijzingopmerking"/>
        </w:rPr>
        <w:commentReference w:id="39"/>
      </w:r>
      <w:r w:rsidR="003F78E7">
        <w:rPr>
          <w:rStyle w:val="Verwijzingopmerking"/>
        </w:rPr>
        <w:commentReference w:id="40"/>
      </w:r>
      <w:r w:rsidR="00423AC7">
        <w:t xml:space="preserve">Let op: </w:t>
      </w:r>
      <w:r w:rsidR="001B4BDD">
        <w:t xml:space="preserve">de </w:t>
      </w:r>
      <w:r w:rsidR="001B4BDD" w:rsidRPr="00423AC7">
        <w:rPr>
          <w:i/>
        </w:rPr>
        <w:t>definitie</w:t>
      </w:r>
      <w:r w:rsidR="00423AC7">
        <w:t xml:space="preserve"> </w:t>
      </w:r>
      <w:r w:rsidR="001B4BDD">
        <w:t xml:space="preserve">van een begrip heeft </w:t>
      </w:r>
      <w:r w:rsidR="00423AC7">
        <w:t xml:space="preserve">in een model van begrippen </w:t>
      </w:r>
      <w:r w:rsidR="001B4BDD">
        <w:t>(momenteel</w:t>
      </w:r>
      <w:r w:rsidR="00423AC7">
        <w:t xml:space="preserve"> nog</w:t>
      </w:r>
      <w:r w:rsidR="001B4BDD">
        <w:t xml:space="preserve">) geen URI. Gebruik in ieder geval niet de /id URI, want dat is nl een verwijzing naar het concept op zichzelf en dat is niet correct. </w:t>
      </w:r>
      <w:r w:rsidR="00423AC7">
        <w:t>Gebruik de /doc URI van een begrip</w:t>
      </w:r>
      <w:r w:rsidR="00F36AA0">
        <w:t>.</w:t>
      </w:r>
      <w:r w:rsidR="00F5273D">
        <w:t xml:space="preserve"> Bijvoorbeeld: </w:t>
      </w:r>
      <w:hyperlink r:id="rId10" w:history="1">
        <w:r w:rsidR="00F5273D" w:rsidRPr="008D4829">
          <w:rPr>
            <w:rStyle w:val="Hyperlink"/>
          </w:rPr>
          <w:t>https://brk.basisregistraties.overheid.nl/doc/begrip/Perceel</w:t>
        </w:r>
      </w:hyperlink>
      <w:r w:rsidR="00F5273D">
        <w:rPr>
          <w:rStyle w:val="Hyperlink"/>
        </w:rPr>
        <w:t xml:space="preserve"> </w:t>
      </w:r>
      <w:r w:rsidR="00F36AA0">
        <w:t xml:space="preserve"> </w:t>
      </w:r>
      <w:commentRangeEnd w:id="37"/>
      <w:r w:rsidR="003F78E7">
        <w:rPr>
          <w:rStyle w:val="Verwijzingopmerking"/>
        </w:rPr>
        <w:commentReference w:id="37"/>
      </w:r>
      <w:r w:rsidR="00026FE2">
        <w:rPr>
          <w:rFonts w:asciiTheme="minorHAnsi" w:hAnsiTheme="minorHAnsi"/>
          <w:b/>
          <w:sz w:val="20"/>
          <w:szCs w:val="20"/>
        </w:rPr>
        <w:br w:type="page"/>
      </w:r>
    </w:p>
    <w:p w14:paraId="5FDC4B92" w14:textId="0B04E7A2" w:rsidR="00EB4F59" w:rsidRDefault="00EB4F59" w:rsidP="00EB4F59">
      <w:pPr>
        <w:spacing w:line="240" w:lineRule="auto"/>
        <w:rPr>
          <w:rFonts w:asciiTheme="minorHAnsi" w:hAnsiTheme="minorHAnsi"/>
          <w:b/>
          <w:sz w:val="20"/>
          <w:szCs w:val="20"/>
        </w:rPr>
      </w:pPr>
      <w:r>
        <w:rPr>
          <w:rFonts w:asciiTheme="minorHAnsi" w:hAnsiTheme="minorHAnsi"/>
          <w:b/>
          <w:sz w:val="20"/>
          <w:szCs w:val="20"/>
        </w:rPr>
        <w:t>Bijlage: standaard werkwijze afhandelen punten</w:t>
      </w:r>
    </w:p>
    <w:p w14:paraId="214C1C33" w14:textId="77777777" w:rsidR="00EB4F59" w:rsidRDefault="00EB4F59" w:rsidP="00EB4F59">
      <w:pPr>
        <w:spacing w:line="240" w:lineRule="auto"/>
        <w:rPr>
          <w:rFonts w:asciiTheme="minorHAnsi" w:hAnsiTheme="minorHAnsi"/>
          <w:sz w:val="20"/>
          <w:szCs w:val="20"/>
        </w:rPr>
      </w:pPr>
      <w:r>
        <w:rPr>
          <w:rFonts w:asciiTheme="minorHAnsi" w:hAnsiTheme="minorHAnsi"/>
          <w:sz w:val="20"/>
          <w:szCs w:val="20"/>
        </w:rPr>
        <w:t xml:space="preserve"> </w:t>
      </w:r>
    </w:p>
    <w:p w14:paraId="7FE2832D" w14:textId="5313993F" w:rsidR="00EB4F59" w:rsidRDefault="00EB4F59"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 xml:space="preserve">bepalen wel of niet in scope bepalen </w:t>
      </w:r>
      <w:r>
        <w:rPr>
          <w:rFonts w:asciiTheme="minorHAnsi" w:hAnsiTheme="minorHAnsi"/>
          <w:sz w:val="20"/>
          <w:szCs w:val="20"/>
        </w:rPr>
        <w:br/>
        <w:t xml:space="preserve">Ja. </w:t>
      </w:r>
      <w:r>
        <w:rPr>
          <w:rFonts w:asciiTheme="minorHAnsi" w:hAnsiTheme="minorHAnsi"/>
          <w:sz w:val="20"/>
          <w:szCs w:val="20"/>
        </w:rPr>
        <w:br/>
      </w:r>
    </w:p>
    <w:p w14:paraId="2FCF4D76" w14:textId="2AB492C7" w:rsidR="00EB4F59" w:rsidRDefault="00EB4F59"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bepalen of het hoort bij conceptueel en/of logisch, of in een extensie</w:t>
      </w:r>
      <w:r>
        <w:rPr>
          <w:rFonts w:asciiTheme="minorHAnsi" w:hAnsiTheme="minorHAnsi"/>
          <w:sz w:val="20"/>
          <w:szCs w:val="20"/>
        </w:rPr>
        <w:br/>
        <w:t xml:space="preserve">Conceptueel en logisch, MIM zelf. </w:t>
      </w:r>
      <w:r>
        <w:rPr>
          <w:rFonts w:asciiTheme="minorHAnsi" w:hAnsiTheme="minorHAnsi"/>
          <w:sz w:val="20"/>
          <w:szCs w:val="20"/>
        </w:rPr>
        <w:br/>
      </w:r>
    </w:p>
    <w:p w14:paraId="3EDB61F0" w14:textId="4ED6BD1F" w:rsidR="00EB4F59" w:rsidRDefault="00EB4F59"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Richting/alternatieven bespreken</w:t>
      </w:r>
      <w:r>
        <w:rPr>
          <w:rFonts w:asciiTheme="minorHAnsi" w:hAnsiTheme="minorHAnsi"/>
          <w:sz w:val="20"/>
          <w:szCs w:val="20"/>
        </w:rPr>
        <w:br/>
        <w:t xml:space="preserve">Eerste stap gezet, zie hierboven. </w:t>
      </w:r>
      <w:r w:rsidR="002053A7">
        <w:rPr>
          <w:rFonts w:asciiTheme="minorHAnsi" w:hAnsiTheme="minorHAnsi"/>
          <w:sz w:val="20"/>
          <w:szCs w:val="20"/>
        </w:rPr>
        <w:t xml:space="preserve">Inventariseren ideeën. </w:t>
      </w:r>
      <w:r>
        <w:rPr>
          <w:rFonts w:asciiTheme="minorHAnsi" w:hAnsiTheme="minorHAnsi"/>
          <w:sz w:val="20"/>
          <w:szCs w:val="20"/>
        </w:rPr>
        <w:br/>
      </w:r>
    </w:p>
    <w:p w14:paraId="01490544" w14:textId="2EA5F5A0" w:rsidR="00EB4F59" w:rsidRDefault="00EB4F59"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Actiehouder bepalen</w:t>
      </w:r>
      <w:r>
        <w:rPr>
          <w:rFonts w:asciiTheme="minorHAnsi" w:hAnsiTheme="minorHAnsi"/>
          <w:sz w:val="20"/>
          <w:szCs w:val="20"/>
        </w:rPr>
        <w:br/>
        <w:t xml:space="preserve">Lennart en Marco. </w:t>
      </w:r>
      <w:r>
        <w:rPr>
          <w:rFonts w:asciiTheme="minorHAnsi" w:hAnsiTheme="minorHAnsi"/>
          <w:sz w:val="20"/>
          <w:szCs w:val="20"/>
        </w:rPr>
        <w:br/>
      </w:r>
    </w:p>
    <w:p w14:paraId="695BA358" w14:textId="3884A277" w:rsidR="00EB4F59" w:rsidRDefault="00EB4F59"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Voorstel uitwerken door actiehouder</w:t>
      </w:r>
      <w:r>
        <w:rPr>
          <w:rFonts w:asciiTheme="minorHAnsi" w:hAnsiTheme="minorHAnsi"/>
          <w:sz w:val="20"/>
          <w:szCs w:val="20"/>
        </w:rPr>
        <w:br/>
      </w:r>
    </w:p>
    <w:p w14:paraId="7B965629" w14:textId="323EB8FA" w:rsidR="00EB4F59" w:rsidRDefault="00DE59B2"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T</w:t>
      </w:r>
      <w:r w:rsidR="00EB4F59">
        <w:rPr>
          <w:rFonts w:asciiTheme="minorHAnsi" w:hAnsiTheme="minorHAnsi"/>
          <w:sz w:val="20"/>
          <w:szCs w:val="20"/>
        </w:rPr>
        <w:t>er review rondsturen door actiehouder</w:t>
      </w:r>
    </w:p>
    <w:p w14:paraId="51745D7A" w14:textId="6F82430F" w:rsidR="00EB4F59" w:rsidRDefault="008A5098"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V</w:t>
      </w:r>
      <w:r w:rsidR="00EB4F59">
        <w:rPr>
          <w:rFonts w:asciiTheme="minorHAnsi" w:hAnsiTheme="minorHAnsi"/>
          <w:sz w:val="20"/>
          <w:szCs w:val="20"/>
        </w:rPr>
        <w:t>aststellen door kernteam</w:t>
      </w:r>
    </w:p>
    <w:p w14:paraId="7832F173" w14:textId="77777777" w:rsidR="00EB4F59" w:rsidRDefault="00EB4F59" w:rsidP="00EB4F59">
      <w:pPr>
        <w:pStyle w:val="Lijstalinea"/>
        <w:numPr>
          <w:ilvl w:val="1"/>
          <w:numId w:val="22"/>
        </w:numPr>
        <w:spacing w:line="240" w:lineRule="atLeast"/>
        <w:rPr>
          <w:rFonts w:asciiTheme="minorHAnsi" w:hAnsiTheme="minorHAnsi"/>
          <w:sz w:val="20"/>
          <w:szCs w:val="20"/>
        </w:rPr>
      </w:pPr>
      <w:r>
        <w:rPr>
          <w:rFonts w:asciiTheme="minorHAnsi" w:hAnsiTheme="minorHAnsi"/>
          <w:sz w:val="20"/>
          <w:szCs w:val="20"/>
        </w:rPr>
        <w:t>discussie overleg inplannen</w:t>
      </w:r>
    </w:p>
    <w:p w14:paraId="5565CAB4" w14:textId="77777777" w:rsidR="00EB4F59" w:rsidRDefault="00EB4F59" w:rsidP="00EB4F59">
      <w:pPr>
        <w:pStyle w:val="Lijstalinea"/>
        <w:numPr>
          <w:ilvl w:val="1"/>
          <w:numId w:val="22"/>
        </w:numPr>
        <w:spacing w:line="240" w:lineRule="atLeast"/>
        <w:rPr>
          <w:rFonts w:asciiTheme="minorHAnsi" w:hAnsiTheme="minorHAnsi"/>
          <w:sz w:val="20"/>
          <w:szCs w:val="20"/>
        </w:rPr>
      </w:pPr>
      <w:r>
        <w:rPr>
          <w:rFonts w:asciiTheme="minorHAnsi" w:hAnsiTheme="minorHAnsi"/>
          <w:sz w:val="20"/>
          <w:szCs w:val="20"/>
        </w:rPr>
        <w:t xml:space="preserve">beslissen, indien mogelijk </w:t>
      </w:r>
    </w:p>
    <w:p w14:paraId="3D1E3408" w14:textId="77777777" w:rsidR="00EB4F59" w:rsidRDefault="00EB4F59" w:rsidP="00EB4F59">
      <w:pPr>
        <w:pStyle w:val="Lijstalinea"/>
        <w:numPr>
          <w:ilvl w:val="1"/>
          <w:numId w:val="22"/>
        </w:numPr>
        <w:spacing w:line="240" w:lineRule="atLeast"/>
        <w:rPr>
          <w:rFonts w:asciiTheme="minorHAnsi" w:hAnsiTheme="minorHAnsi"/>
          <w:sz w:val="20"/>
          <w:szCs w:val="20"/>
        </w:rPr>
      </w:pPr>
      <w:r>
        <w:rPr>
          <w:rFonts w:asciiTheme="minorHAnsi" w:hAnsiTheme="minorHAnsi"/>
          <w:sz w:val="20"/>
          <w:szCs w:val="20"/>
        </w:rPr>
        <w:t xml:space="preserve">bijzonder overleg, indien nodig </w:t>
      </w:r>
    </w:p>
    <w:p w14:paraId="4ABEEC2D" w14:textId="69992CE6" w:rsidR="00EB4F59" w:rsidRDefault="008A5098"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B</w:t>
      </w:r>
      <w:r w:rsidR="00EB4F59">
        <w:rPr>
          <w:rFonts w:asciiTheme="minorHAnsi" w:hAnsiTheme="minorHAnsi"/>
          <w:sz w:val="20"/>
          <w:szCs w:val="20"/>
        </w:rPr>
        <w:t xml:space="preserve">ij besluit: verwerken in standaard – document én profiel </w:t>
      </w:r>
    </w:p>
    <w:p w14:paraId="197748F3" w14:textId="51B31133" w:rsidR="00EB4F59" w:rsidRDefault="008A5098"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N</w:t>
      </w:r>
      <w:r w:rsidR="00EB4F59">
        <w:rPr>
          <w:rFonts w:asciiTheme="minorHAnsi" w:hAnsiTheme="minorHAnsi"/>
          <w:sz w:val="20"/>
          <w:szCs w:val="20"/>
        </w:rPr>
        <w:t xml:space="preserve">a controle </w:t>
      </w:r>
      <w:r>
        <w:rPr>
          <w:rFonts w:asciiTheme="minorHAnsi" w:hAnsiTheme="minorHAnsi"/>
          <w:sz w:val="20"/>
          <w:szCs w:val="20"/>
        </w:rPr>
        <w:t>goed verwerkt</w:t>
      </w:r>
    </w:p>
    <w:p w14:paraId="10365A83" w14:textId="795875FB" w:rsidR="00EB4F59" w:rsidRDefault="008A5098"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V</w:t>
      </w:r>
      <w:r w:rsidR="00EB4F59">
        <w:rPr>
          <w:rFonts w:asciiTheme="minorHAnsi" w:hAnsiTheme="minorHAnsi"/>
          <w:sz w:val="20"/>
          <w:szCs w:val="20"/>
        </w:rPr>
        <w:t xml:space="preserve">aststellen nieuwe versie van de standaard </w:t>
      </w:r>
    </w:p>
    <w:p w14:paraId="513DCAAB" w14:textId="77777777" w:rsidR="00B520EE" w:rsidRDefault="00B520EE" w:rsidP="00D3117C">
      <w:pPr>
        <w:spacing w:line="240" w:lineRule="auto"/>
        <w:rPr>
          <w:rFonts w:asciiTheme="minorHAnsi" w:hAnsiTheme="minorHAnsi"/>
          <w:b/>
          <w:sz w:val="20"/>
          <w:szCs w:val="20"/>
          <w:u w:val="single"/>
        </w:rPr>
      </w:pPr>
    </w:p>
    <w:p w14:paraId="40D01637" w14:textId="10F52CC3" w:rsidR="001C0692" w:rsidRDefault="001C0692" w:rsidP="00D3117C">
      <w:pPr>
        <w:spacing w:line="240" w:lineRule="auto"/>
        <w:rPr>
          <w:rFonts w:asciiTheme="minorHAnsi" w:hAnsiTheme="minorHAnsi"/>
          <w:sz w:val="20"/>
          <w:szCs w:val="20"/>
        </w:rPr>
      </w:pPr>
      <w:r>
        <w:rPr>
          <w:rFonts w:asciiTheme="minorHAnsi" w:hAnsiTheme="minorHAnsi"/>
          <w:sz w:val="20"/>
          <w:szCs w:val="20"/>
        </w:rPr>
        <w:t xml:space="preserve">Ad 7.  </w:t>
      </w:r>
    </w:p>
    <w:p w14:paraId="01604525" w14:textId="77777777" w:rsidR="001C0692" w:rsidRPr="001C0692" w:rsidRDefault="001C0692" w:rsidP="00D3117C">
      <w:pPr>
        <w:spacing w:line="240" w:lineRule="auto"/>
        <w:rPr>
          <w:rFonts w:asciiTheme="minorHAnsi" w:hAnsiTheme="minorHAnsi"/>
          <w:sz w:val="20"/>
          <w:szCs w:val="20"/>
        </w:rPr>
      </w:pPr>
    </w:p>
    <w:p w14:paraId="41F3024D" w14:textId="521B96BA" w:rsidR="00D3117C" w:rsidRPr="006A2D97" w:rsidRDefault="00D3117C" w:rsidP="00D3117C">
      <w:pPr>
        <w:spacing w:line="240" w:lineRule="auto"/>
        <w:rPr>
          <w:rFonts w:asciiTheme="minorHAnsi" w:hAnsiTheme="minorHAnsi"/>
          <w:b/>
          <w:sz w:val="20"/>
          <w:szCs w:val="20"/>
          <w:u w:val="single"/>
        </w:rPr>
      </w:pPr>
      <w:r w:rsidRPr="006A2D97">
        <w:rPr>
          <w:rFonts w:asciiTheme="minorHAnsi" w:hAnsiTheme="minorHAnsi"/>
          <w:b/>
          <w:sz w:val="20"/>
          <w:szCs w:val="20"/>
          <w:u w:val="single"/>
        </w:rPr>
        <w:t xml:space="preserve">Kadaster </w:t>
      </w:r>
    </w:p>
    <w:p w14:paraId="6981D7AA" w14:textId="77777777" w:rsidR="006A2D97" w:rsidRDefault="006A2D97" w:rsidP="00D3117C">
      <w:pPr>
        <w:keepNext/>
        <w:spacing w:line="240" w:lineRule="auto"/>
        <w:rPr>
          <w:rFonts w:asciiTheme="minorHAnsi" w:hAnsiTheme="minorHAnsi"/>
          <w:b/>
          <w:i/>
          <w:sz w:val="20"/>
          <w:szCs w:val="20"/>
        </w:rPr>
      </w:pPr>
    </w:p>
    <w:p w14:paraId="30CCA606" w14:textId="77777777" w:rsidR="00D3117C" w:rsidRPr="006A2D97" w:rsidRDefault="00D3117C" w:rsidP="00D3117C">
      <w:pPr>
        <w:keepNext/>
        <w:spacing w:line="240" w:lineRule="auto"/>
        <w:rPr>
          <w:rFonts w:asciiTheme="minorHAnsi" w:hAnsiTheme="minorHAnsi"/>
          <w:sz w:val="20"/>
          <w:szCs w:val="20"/>
        </w:rPr>
      </w:pPr>
      <w:r w:rsidRPr="006A2D97">
        <w:rPr>
          <w:rFonts w:asciiTheme="minorHAnsi" w:hAnsiTheme="minorHAnsi"/>
          <w:b/>
          <w:i/>
          <w:sz w:val="20"/>
          <w:szCs w:val="20"/>
        </w:rPr>
        <w:t>Voorstel voor KKG-document</w:t>
      </w:r>
      <w:r w:rsidRPr="006A2D97">
        <w:rPr>
          <w:rFonts w:asciiTheme="minorHAnsi" w:hAnsiTheme="minorHAnsi"/>
          <w:sz w:val="20"/>
          <w:szCs w:val="20"/>
        </w:rPr>
        <w:t>:</w:t>
      </w:r>
    </w:p>
    <w:p w14:paraId="01C5350A" w14:textId="77777777" w:rsidR="00D3117C" w:rsidRDefault="00D3117C" w:rsidP="00D3117C">
      <w:pPr>
        <w:spacing w:line="240" w:lineRule="auto"/>
        <w:rPr>
          <w:rFonts w:asciiTheme="minorHAnsi" w:hAnsiTheme="minorHAnsi"/>
          <w:b/>
          <w:sz w:val="20"/>
          <w:szCs w:val="20"/>
          <w:u w:val="single"/>
        </w:rPr>
      </w:pPr>
    </w:p>
    <w:p w14:paraId="353B7F9B" w14:textId="77777777" w:rsidR="006A2D97" w:rsidRPr="006A2D97" w:rsidRDefault="006A2D97" w:rsidP="00D3117C">
      <w:pPr>
        <w:spacing w:line="240" w:lineRule="auto"/>
        <w:rPr>
          <w:rFonts w:asciiTheme="minorHAnsi" w:hAnsiTheme="minorHAnsi"/>
          <w:b/>
          <w:sz w:val="20"/>
          <w:szCs w:val="20"/>
          <w:u w:val="single"/>
        </w:rPr>
      </w:pPr>
    </w:p>
    <w:p w14:paraId="05907A42" w14:textId="77777777" w:rsidR="00D3117C" w:rsidRPr="006A2D97" w:rsidRDefault="00D3117C" w:rsidP="00D3117C">
      <w:pPr>
        <w:spacing w:line="240" w:lineRule="auto"/>
        <w:rPr>
          <w:rFonts w:asciiTheme="minorHAnsi" w:hAnsiTheme="minorHAnsi"/>
          <w:b/>
          <w:sz w:val="20"/>
          <w:szCs w:val="20"/>
          <w:u w:val="single"/>
        </w:rPr>
      </w:pPr>
      <w:r w:rsidRPr="006A2D97">
        <w:rPr>
          <w:rFonts w:asciiTheme="minorHAnsi" w:hAnsiTheme="minorHAnsi"/>
          <w:b/>
          <w:sz w:val="20"/>
          <w:szCs w:val="20"/>
          <w:u w:val="single"/>
        </w:rPr>
        <w:t>KING</w:t>
      </w:r>
    </w:p>
    <w:p w14:paraId="2E3F7DF9" w14:textId="77777777" w:rsidR="00D3117C" w:rsidRDefault="00D3117C" w:rsidP="00D3117C">
      <w:pPr>
        <w:spacing w:line="240" w:lineRule="auto"/>
        <w:rPr>
          <w:rFonts w:asciiTheme="minorHAnsi" w:hAnsiTheme="minorHAnsi"/>
          <w:sz w:val="20"/>
          <w:szCs w:val="20"/>
        </w:rPr>
      </w:pPr>
    </w:p>
    <w:p w14:paraId="469B37E6" w14:textId="77777777" w:rsidR="006A2D97" w:rsidRPr="006A2D97" w:rsidRDefault="006A2D97" w:rsidP="00D3117C">
      <w:pPr>
        <w:spacing w:line="240" w:lineRule="auto"/>
        <w:rPr>
          <w:rFonts w:asciiTheme="minorHAnsi" w:hAnsiTheme="minorHAnsi"/>
          <w:sz w:val="20"/>
          <w:szCs w:val="20"/>
        </w:rPr>
      </w:pPr>
    </w:p>
    <w:p w14:paraId="54D08A01" w14:textId="77777777" w:rsidR="00D3117C" w:rsidRPr="006A2D97" w:rsidRDefault="00D3117C" w:rsidP="00D3117C">
      <w:pPr>
        <w:spacing w:line="240" w:lineRule="auto"/>
        <w:rPr>
          <w:rFonts w:asciiTheme="minorHAnsi" w:hAnsiTheme="minorHAnsi"/>
          <w:sz w:val="20"/>
          <w:szCs w:val="20"/>
        </w:rPr>
      </w:pPr>
      <w:r w:rsidRPr="006A2D97">
        <w:rPr>
          <w:rFonts w:asciiTheme="minorHAnsi" w:hAnsiTheme="minorHAnsi"/>
          <w:b/>
          <w:i/>
          <w:sz w:val="20"/>
          <w:szCs w:val="20"/>
        </w:rPr>
        <w:t>Voorstel voor KKG-document</w:t>
      </w:r>
      <w:r w:rsidRPr="006A2D97">
        <w:rPr>
          <w:rFonts w:asciiTheme="minorHAnsi" w:hAnsiTheme="minorHAnsi"/>
          <w:sz w:val="20"/>
          <w:szCs w:val="20"/>
        </w:rPr>
        <w:t>:</w:t>
      </w:r>
    </w:p>
    <w:p w14:paraId="5000A2F1" w14:textId="77777777" w:rsidR="00D3117C" w:rsidRDefault="00D3117C" w:rsidP="00D3117C">
      <w:pPr>
        <w:spacing w:line="240" w:lineRule="auto"/>
        <w:rPr>
          <w:rFonts w:asciiTheme="minorHAnsi" w:hAnsiTheme="minorHAnsi" w:cs="Arial"/>
          <w:b/>
          <w:sz w:val="20"/>
          <w:szCs w:val="20"/>
        </w:rPr>
      </w:pPr>
    </w:p>
    <w:p w14:paraId="45A43D48" w14:textId="77777777" w:rsidR="0024510C" w:rsidRPr="006A2D97" w:rsidRDefault="0024510C" w:rsidP="00D3117C">
      <w:pPr>
        <w:spacing w:line="240" w:lineRule="auto"/>
        <w:rPr>
          <w:rFonts w:asciiTheme="minorHAnsi" w:hAnsiTheme="minorHAnsi" w:cs="Arial"/>
          <w:b/>
          <w:sz w:val="20"/>
          <w:szCs w:val="20"/>
        </w:rPr>
      </w:pPr>
    </w:p>
    <w:p w14:paraId="4377D1FD" w14:textId="77777777" w:rsidR="00D3117C" w:rsidRPr="006A2D97" w:rsidRDefault="00D3117C" w:rsidP="00D3117C">
      <w:pPr>
        <w:spacing w:line="240" w:lineRule="auto"/>
        <w:rPr>
          <w:rFonts w:asciiTheme="minorHAnsi" w:hAnsiTheme="minorHAnsi" w:cs="Arial"/>
          <w:b/>
          <w:sz w:val="20"/>
          <w:szCs w:val="20"/>
          <w:u w:val="single"/>
        </w:rPr>
      </w:pPr>
      <w:r w:rsidRPr="006A2D97">
        <w:rPr>
          <w:rFonts w:asciiTheme="minorHAnsi" w:hAnsiTheme="minorHAnsi" w:cs="Arial"/>
          <w:b/>
          <w:sz w:val="20"/>
          <w:szCs w:val="20"/>
          <w:u w:val="single"/>
        </w:rPr>
        <w:t>GEONOVUM</w:t>
      </w:r>
    </w:p>
    <w:p w14:paraId="52D457F2" w14:textId="77777777" w:rsidR="00D3117C" w:rsidRPr="006A2D97" w:rsidRDefault="00D3117C" w:rsidP="00D3117C">
      <w:pPr>
        <w:widowControl w:val="0"/>
        <w:autoSpaceDE w:val="0"/>
        <w:autoSpaceDN w:val="0"/>
        <w:adjustRightInd w:val="0"/>
        <w:spacing w:after="240"/>
        <w:rPr>
          <w:rFonts w:asciiTheme="minorHAnsi" w:hAnsiTheme="minorHAnsi"/>
          <w:i/>
          <w:sz w:val="20"/>
          <w:szCs w:val="20"/>
        </w:rPr>
      </w:pPr>
    </w:p>
    <w:p w14:paraId="7D195E26" w14:textId="77777777" w:rsidR="00B520EE" w:rsidRPr="006A2D97" w:rsidRDefault="00B520EE" w:rsidP="00B520EE">
      <w:pPr>
        <w:spacing w:line="240" w:lineRule="auto"/>
        <w:rPr>
          <w:rFonts w:asciiTheme="minorHAnsi" w:hAnsiTheme="minorHAnsi"/>
          <w:sz w:val="20"/>
          <w:szCs w:val="20"/>
        </w:rPr>
      </w:pPr>
      <w:r w:rsidRPr="006A2D97">
        <w:rPr>
          <w:rFonts w:asciiTheme="minorHAnsi" w:hAnsiTheme="minorHAnsi"/>
          <w:b/>
          <w:i/>
          <w:sz w:val="20"/>
          <w:szCs w:val="20"/>
        </w:rPr>
        <w:t>Voorstel voor KKG-document</w:t>
      </w:r>
      <w:r w:rsidRPr="006A2D97">
        <w:rPr>
          <w:rFonts w:asciiTheme="minorHAnsi" w:hAnsiTheme="minorHAnsi"/>
          <w:sz w:val="20"/>
          <w:szCs w:val="20"/>
        </w:rPr>
        <w:t>:</w:t>
      </w:r>
    </w:p>
    <w:p w14:paraId="617B1298" w14:textId="77777777" w:rsidR="00B520EE" w:rsidRDefault="00B520EE" w:rsidP="00D3117C">
      <w:pPr>
        <w:widowControl w:val="0"/>
        <w:autoSpaceDE w:val="0"/>
        <w:autoSpaceDN w:val="0"/>
        <w:adjustRightInd w:val="0"/>
        <w:spacing w:after="240"/>
        <w:rPr>
          <w:rFonts w:asciiTheme="minorHAnsi" w:hAnsiTheme="minorHAnsi"/>
          <w:sz w:val="20"/>
          <w:szCs w:val="20"/>
        </w:rPr>
      </w:pPr>
    </w:p>
    <w:p w14:paraId="17CE4DB9" w14:textId="77777777" w:rsidR="00B520EE" w:rsidRPr="006A2D97" w:rsidRDefault="00B520EE" w:rsidP="00B520EE">
      <w:pPr>
        <w:widowControl w:val="0"/>
        <w:autoSpaceDE w:val="0"/>
        <w:autoSpaceDN w:val="0"/>
        <w:adjustRightInd w:val="0"/>
        <w:spacing w:after="240"/>
        <w:rPr>
          <w:rFonts w:asciiTheme="minorHAnsi" w:hAnsiTheme="minorHAnsi"/>
          <w:i/>
          <w:sz w:val="20"/>
          <w:szCs w:val="20"/>
        </w:rPr>
      </w:pPr>
      <w:r w:rsidRPr="006A2D97">
        <w:rPr>
          <w:rFonts w:asciiTheme="minorHAnsi" w:hAnsiTheme="minorHAnsi"/>
          <w:i/>
          <w:sz w:val="20"/>
          <w:szCs w:val="20"/>
        </w:rPr>
        <w:t xml:space="preserve">Besluit </w:t>
      </w:r>
    </w:p>
    <w:p w14:paraId="6E1320D4" w14:textId="77777777" w:rsidR="00B520EE" w:rsidRPr="006A2D97" w:rsidRDefault="00B520EE" w:rsidP="00B520EE">
      <w:pPr>
        <w:widowControl w:val="0"/>
        <w:autoSpaceDE w:val="0"/>
        <w:autoSpaceDN w:val="0"/>
        <w:adjustRightInd w:val="0"/>
        <w:spacing w:after="240"/>
        <w:rPr>
          <w:rFonts w:asciiTheme="minorHAnsi" w:hAnsiTheme="minorHAnsi"/>
          <w:sz w:val="20"/>
          <w:szCs w:val="20"/>
        </w:rPr>
      </w:pPr>
    </w:p>
    <w:p w14:paraId="6EDF4718" w14:textId="77777777" w:rsidR="00B520EE" w:rsidRPr="006A2D97" w:rsidRDefault="00B520EE" w:rsidP="00B520EE">
      <w:pPr>
        <w:widowControl w:val="0"/>
        <w:autoSpaceDE w:val="0"/>
        <w:autoSpaceDN w:val="0"/>
        <w:adjustRightInd w:val="0"/>
        <w:spacing w:after="240"/>
        <w:rPr>
          <w:rFonts w:asciiTheme="minorHAnsi" w:hAnsiTheme="minorHAnsi"/>
          <w:sz w:val="20"/>
          <w:szCs w:val="20"/>
        </w:rPr>
      </w:pPr>
      <w:r w:rsidRPr="006A2D97">
        <w:rPr>
          <w:rFonts w:asciiTheme="minorHAnsi" w:hAnsiTheme="minorHAnsi"/>
          <w:i/>
          <w:sz w:val="20"/>
          <w:szCs w:val="20"/>
        </w:rPr>
        <w:t>Insteek</w:t>
      </w:r>
      <w:r w:rsidRPr="006A2D97">
        <w:rPr>
          <w:rFonts w:asciiTheme="minorHAnsi" w:hAnsiTheme="minorHAnsi"/>
          <w:sz w:val="20"/>
          <w:szCs w:val="20"/>
        </w:rPr>
        <w:t xml:space="preserve"> </w:t>
      </w:r>
    </w:p>
    <w:p w14:paraId="06B75B15" w14:textId="77777777" w:rsidR="00B520EE" w:rsidRPr="006A2D97" w:rsidRDefault="00B520EE" w:rsidP="00B520EE">
      <w:pPr>
        <w:spacing w:line="240" w:lineRule="auto"/>
        <w:rPr>
          <w:rFonts w:asciiTheme="minorHAnsi" w:hAnsiTheme="minorHAnsi"/>
          <w:i/>
          <w:sz w:val="20"/>
          <w:szCs w:val="20"/>
        </w:rPr>
      </w:pPr>
    </w:p>
    <w:p w14:paraId="432DF5BE" w14:textId="77777777" w:rsidR="00B520EE" w:rsidRPr="006A2D97" w:rsidRDefault="00B520EE" w:rsidP="00B520EE">
      <w:pPr>
        <w:spacing w:line="240" w:lineRule="auto"/>
        <w:rPr>
          <w:rFonts w:asciiTheme="minorHAnsi" w:hAnsiTheme="minorHAnsi"/>
          <w:i/>
          <w:sz w:val="20"/>
          <w:szCs w:val="20"/>
        </w:rPr>
      </w:pPr>
    </w:p>
    <w:p w14:paraId="55394DF1" w14:textId="77777777" w:rsidR="00B520EE" w:rsidRPr="006A2D97" w:rsidRDefault="00B520EE" w:rsidP="00B520EE">
      <w:pPr>
        <w:spacing w:line="240" w:lineRule="auto"/>
        <w:rPr>
          <w:rFonts w:asciiTheme="minorHAnsi" w:hAnsiTheme="minorHAnsi"/>
          <w:sz w:val="20"/>
          <w:szCs w:val="20"/>
        </w:rPr>
      </w:pPr>
      <w:r w:rsidRPr="006A2D97">
        <w:rPr>
          <w:rFonts w:asciiTheme="minorHAnsi" w:hAnsiTheme="minorHAnsi"/>
          <w:i/>
          <w:sz w:val="20"/>
          <w:szCs w:val="20"/>
        </w:rPr>
        <w:t>Kern van het besluit</w:t>
      </w:r>
      <w:r w:rsidRPr="006A2D97">
        <w:rPr>
          <w:rFonts w:asciiTheme="minorHAnsi" w:hAnsiTheme="minorHAnsi"/>
          <w:sz w:val="20"/>
          <w:szCs w:val="20"/>
        </w:rPr>
        <w:t xml:space="preserve"> </w:t>
      </w:r>
    </w:p>
    <w:p w14:paraId="6DE9E107" w14:textId="77777777" w:rsidR="00B520EE" w:rsidRPr="006A2D97" w:rsidRDefault="00B520EE" w:rsidP="00B520EE">
      <w:pPr>
        <w:spacing w:line="240" w:lineRule="auto"/>
        <w:rPr>
          <w:rFonts w:asciiTheme="minorHAnsi" w:hAnsiTheme="minorHAnsi"/>
          <w:sz w:val="20"/>
          <w:szCs w:val="20"/>
        </w:rPr>
      </w:pPr>
    </w:p>
    <w:p w14:paraId="406AC6E6" w14:textId="77777777" w:rsidR="00B520EE" w:rsidRPr="006A2D97" w:rsidRDefault="00B520EE" w:rsidP="00B520EE">
      <w:pPr>
        <w:spacing w:line="240" w:lineRule="auto"/>
        <w:rPr>
          <w:rFonts w:asciiTheme="minorHAnsi" w:hAnsiTheme="minorHAnsi"/>
          <w:sz w:val="20"/>
          <w:szCs w:val="20"/>
        </w:rPr>
      </w:pPr>
      <w:r w:rsidRPr="006A2D97">
        <w:rPr>
          <w:rFonts w:asciiTheme="minorHAnsi" w:hAnsiTheme="minorHAnsi"/>
          <w:i/>
          <w:sz w:val="20"/>
          <w:szCs w:val="20"/>
        </w:rPr>
        <w:t>Toelichting op besluit</w:t>
      </w:r>
      <w:r w:rsidRPr="006A2D97">
        <w:rPr>
          <w:rFonts w:asciiTheme="minorHAnsi" w:hAnsiTheme="minorHAnsi"/>
          <w:sz w:val="20"/>
          <w:szCs w:val="20"/>
        </w:rPr>
        <w:t xml:space="preserve">: </w:t>
      </w:r>
    </w:p>
    <w:p w14:paraId="22AF1EDE" w14:textId="77777777" w:rsidR="00B520EE" w:rsidRPr="006A2D97" w:rsidRDefault="00B520EE" w:rsidP="00B520EE">
      <w:pPr>
        <w:widowControl w:val="0"/>
        <w:autoSpaceDE w:val="0"/>
        <w:autoSpaceDN w:val="0"/>
        <w:adjustRightInd w:val="0"/>
        <w:spacing w:after="240"/>
        <w:rPr>
          <w:rFonts w:asciiTheme="minorHAnsi" w:hAnsiTheme="minorHAnsi"/>
          <w:sz w:val="20"/>
          <w:szCs w:val="20"/>
        </w:rPr>
      </w:pPr>
    </w:p>
    <w:p w14:paraId="333FE684" w14:textId="77777777" w:rsidR="00B520EE" w:rsidRPr="006A2D97" w:rsidRDefault="00B520EE" w:rsidP="00B520EE">
      <w:pPr>
        <w:autoSpaceDE w:val="0"/>
        <w:autoSpaceDN w:val="0"/>
        <w:adjustRightInd w:val="0"/>
        <w:spacing w:line="240" w:lineRule="auto"/>
        <w:contextualSpacing w:val="0"/>
        <w:rPr>
          <w:rFonts w:asciiTheme="minorHAnsi" w:eastAsia="Calibri" w:hAnsiTheme="minorHAnsi"/>
          <w:sz w:val="20"/>
          <w:szCs w:val="20"/>
          <w:lang w:eastAsia="en-US"/>
        </w:rPr>
      </w:pPr>
      <w:r w:rsidRPr="006A2D97">
        <w:rPr>
          <w:rFonts w:asciiTheme="minorHAnsi" w:hAnsiTheme="minorHAnsi"/>
          <w:sz w:val="20"/>
          <w:szCs w:val="20"/>
        </w:rPr>
        <w:t>Voorstel uitwerking:</w:t>
      </w:r>
      <w:r w:rsidRPr="006A2D97">
        <w:rPr>
          <w:rFonts w:asciiTheme="minorHAnsi" w:eastAsia="Calibri" w:hAnsiTheme="minorHAnsi"/>
          <w:sz w:val="20"/>
          <w:szCs w:val="20"/>
          <w:lang w:eastAsia="en-US"/>
        </w:rPr>
        <w:t xml:space="preserve"> </w:t>
      </w:r>
    </w:p>
    <w:p w14:paraId="357B34D0" w14:textId="77777777" w:rsidR="00B520EE" w:rsidRDefault="00B520EE" w:rsidP="00B520EE">
      <w:pPr>
        <w:autoSpaceDE w:val="0"/>
        <w:autoSpaceDN w:val="0"/>
        <w:adjustRightInd w:val="0"/>
        <w:spacing w:line="240" w:lineRule="auto"/>
        <w:contextualSpacing w:val="0"/>
        <w:rPr>
          <w:rFonts w:asciiTheme="minorHAnsi" w:eastAsia="Calibri" w:hAnsiTheme="minorHAnsi"/>
          <w:sz w:val="20"/>
          <w:szCs w:val="20"/>
          <w:lang w:eastAsia="en-US"/>
        </w:rPr>
      </w:pPr>
    </w:p>
    <w:p w14:paraId="52A5E7C1" w14:textId="77777777" w:rsidR="00B520EE" w:rsidRPr="006A2D97" w:rsidRDefault="00B520EE" w:rsidP="00B520EE">
      <w:pPr>
        <w:widowControl w:val="0"/>
        <w:autoSpaceDE w:val="0"/>
        <w:autoSpaceDN w:val="0"/>
        <w:adjustRightInd w:val="0"/>
        <w:spacing w:after="240"/>
        <w:rPr>
          <w:rFonts w:asciiTheme="minorHAnsi" w:hAnsiTheme="minorHAnsi"/>
          <w:sz w:val="20"/>
          <w:szCs w:val="20"/>
        </w:rPr>
      </w:pPr>
      <w:r w:rsidRPr="006A2D97">
        <w:rPr>
          <w:rFonts w:asciiTheme="minorHAnsi" w:hAnsiTheme="minorHAnsi"/>
          <w:sz w:val="20"/>
          <w:szCs w:val="20"/>
        </w:rPr>
        <w:t xml:space="preserve">Tekstvoorstel </w:t>
      </w:r>
    </w:p>
    <w:sectPr w:rsidR="00B520EE" w:rsidRPr="006A2D97" w:rsidSect="00185E64">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jan Loeffen" w:date="2018-02-08T10:10:00Z" w:initials="AL">
    <w:p w14:paraId="6FD71AC1" w14:textId="1AD0088E" w:rsidR="00C60C7B" w:rsidRDefault="00C60C7B">
      <w:pPr>
        <w:pStyle w:val="Tekstopmerking"/>
      </w:pPr>
      <w:r>
        <w:rPr>
          <w:rStyle w:val="Verwijzingopmerking"/>
        </w:rPr>
        <w:annotationRef/>
      </w:r>
      <w:r>
        <w:t>MIM</w:t>
      </w:r>
    </w:p>
  </w:comment>
  <w:comment w:id="1" w:author="Arjan Loeffen" w:date="2018-02-08T10:12:00Z" w:initials="AL">
    <w:p w14:paraId="25BFC346" w14:textId="44DDDEC6" w:rsidR="00C60C7B" w:rsidRDefault="00C60C7B">
      <w:pPr>
        <w:pStyle w:val="Tekstopmerking"/>
      </w:pPr>
      <w:r>
        <w:rPr>
          <w:rStyle w:val="Verwijzingopmerking"/>
        </w:rPr>
        <w:annotationRef/>
      </w:r>
      <w:r>
        <w:t>Het is me niet duidelijk wat dit zijn. Wat maakt concepten specifiek “linked data” concepte? De SKOS representatie?</w:t>
      </w:r>
    </w:p>
  </w:comment>
  <w:comment w:id="2" w:author="Arjan Loeffen" w:date="2018-02-08T10:13:00Z" w:initials="AL">
    <w:p w14:paraId="0EB82554" w14:textId="5212C8F4" w:rsidR="00C60C7B" w:rsidRDefault="00C60C7B">
      <w:pPr>
        <w:pStyle w:val="Tekstopmerking"/>
      </w:pPr>
      <w:r>
        <w:rPr>
          <w:rStyle w:val="Verwijzingopmerking"/>
        </w:rPr>
        <w:annotationRef/>
      </w:r>
      <w:r>
        <w:t>oeps</w:t>
      </w:r>
    </w:p>
  </w:comment>
  <w:comment w:id="3" w:author="Arjan Loeffen" w:date="2018-02-08T10:13:00Z" w:initials="AL">
    <w:p w14:paraId="35B40D03" w14:textId="5C71571C" w:rsidR="00C60C7B" w:rsidRDefault="00C60C7B">
      <w:pPr>
        <w:pStyle w:val="Tekstopmerking"/>
      </w:pPr>
      <w:r>
        <w:rPr>
          <w:rStyle w:val="Verwijzingopmerking"/>
        </w:rPr>
        <w:annotationRef/>
      </w:r>
      <w:r>
        <w:t>Dit is richtingloos en daarom niet realistisch. Het wordt alleen gedaan door filosofen.</w:t>
      </w:r>
    </w:p>
  </w:comment>
  <w:comment w:id="4" w:author="Brattinga, Marco" w:date="2018-02-12T08:46:00Z" w:initials="BM">
    <w:p w14:paraId="17201F00" w14:textId="362A6941" w:rsidR="004609B7" w:rsidRDefault="004609B7">
      <w:pPr>
        <w:pStyle w:val="Tekstopmerking"/>
      </w:pPr>
      <w:r>
        <w:rPr>
          <w:rStyle w:val="Verwijzingopmerking"/>
        </w:rPr>
        <w:annotationRef/>
      </w:r>
      <w:r>
        <w:t>Weghalen? Zin heeft nu twee onderwerpen ;-)</w:t>
      </w:r>
    </w:p>
  </w:comment>
  <w:comment w:id="5" w:author="Arjan Loeffen" w:date="2018-02-08T10:13:00Z" w:initials="AL">
    <w:p w14:paraId="0327A48B" w14:textId="35C8FCE7" w:rsidR="00C60C7B" w:rsidRDefault="00C60C7B">
      <w:pPr>
        <w:pStyle w:val="Tekstopmerking"/>
      </w:pPr>
      <w:r>
        <w:rPr>
          <w:rStyle w:val="Verwijzingopmerking"/>
        </w:rPr>
        <w:annotationRef/>
      </w:r>
      <w:r>
        <w:t xml:space="preserve">Dit is realistisch. We werken aan deze begrippenkaders veelal omdat we er een automatiseringsslag op willen maken. Dus de technisch georienteerde analisten starten, en komen van daaruit tot meer globale “begrippen”. Misschien is het wel zo dat in </w:t>
      </w:r>
      <w:r w:rsidRPr="00C60C7B">
        <w:rPr>
          <w:i/>
        </w:rPr>
        <w:t>praktische</w:t>
      </w:r>
      <w:r>
        <w:t xml:space="preserve"> zin alleen logische informatiemodellen echt belangrijk zijn.</w:t>
      </w:r>
    </w:p>
  </w:comment>
  <w:comment w:id="6" w:author="Arjan Loeffen" w:date="2018-02-08T10:16:00Z" w:initials="AL">
    <w:p w14:paraId="7A9AF405" w14:textId="1EF48078" w:rsidR="00C60C7B" w:rsidRDefault="00C60C7B">
      <w:pPr>
        <w:pStyle w:val="Tekstopmerking"/>
      </w:pPr>
      <w:r>
        <w:rPr>
          <w:rStyle w:val="Verwijzingopmerking"/>
        </w:rPr>
        <w:annotationRef/>
      </w:r>
      <w:r>
        <w:t>Je bedoelt MIM, neem ik aan.</w:t>
      </w:r>
    </w:p>
  </w:comment>
  <w:comment w:id="7" w:author="Arjan Loeffen" w:date="2018-02-08T10:18:00Z" w:initials="AL">
    <w:p w14:paraId="24F14FE4" w14:textId="23999C56" w:rsidR="00C60C7B" w:rsidRDefault="00C60C7B">
      <w:pPr>
        <w:pStyle w:val="Tekstopmerking"/>
      </w:pPr>
      <w:r>
        <w:rPr>
          <w:rStyle w:val="Verwijzingopmerking"/>
        </w:rPr>
        <w:annotationRef/>
      </w:r>
      <w:r>
        <w:t xml:space="preserve">Dat lijkt me de enige correcte doelstelling: </w:t>
      </w:r>
      <w:r w:rsidRPr="00C60C7B">
        <w:rPr>
          <w:i/>
        </w:rPr>
        <w:t>verwijzen</w:t>
      </w:r>
      <w:r>
        <w:t xml:space="preserve"> naar het begrippenkader om het gemodelleerde construct te relateren aan de niet-technische werkelijkheid.</w:t>
      </w:r>
    </w:p>
  </w:comment>
  <w:comment w:id="8" w:author="Arjan Loeffen" w:date="2018-02-08T10:19:00Z" w:initials="AL">
    <w:p w14:paraId="570F5B25" w14:textId="45FAEAB8" w:rsidR="00C60C7B" w:rsidRDefault="00C60C7B">
      <w:pPr>
        <w:pStyle w:val="Tekstopmerking"/>
      </w:pPr>
      <w:r>
        <w:rPr>
          <w:rStyle w:val="Verwijzingopmerking"/>
        </w:rPr>
        <w:annotationRef/>
      </w:r>
      <w:r>
        <w:t>Dan misbruik je het informatiemodel, toch? Dat hoort daar niet in.</w:t>
      </w:r>
      <w:r w:rsidR="006D3683">
        <w:t xml:space="preserve"> </w:t>
      </w:r>
      <w:r w:rsidR="006D3683">
        <w:br/>
        <w:t xml:space="preserve">Als je </w:t>
      </w:r>
      <w:r w:rsidR="006D3683" w:rsidRPr="006D3683">
        <w:rPr>
          <w:b/>
        </w:rPr>
        <w:t>recht van overpad</w:t>
      </w:r>
      <w:r w:rsidR="006D3683">
        <w:t xml:space="preserve"> definieert in IM dat beperk je je tot wat relevant is om te weten vanuit dit specifieke model. Als je héél </w:t>
      </w:r>
      <w:r w:rsidR="006D3683" w:rsidRPr="006D3683">
        <w:rPr>
          <w:b/>
        </w:rPr>
        <w:t>recht van overpad</w:t>
      </w:r>
      <w:r w:rsidR="006D3683">
        <w:t xml:space="preserve"> gaat uitspecificeren als juridisch begrip (wat je typsch in een model van begrippen zou verwachten) misbruik je het IM (de EA tool misschien zelfs), omdat het IM daar niets mee doet. Dus niet doen!!</w:t>
      </w:r>
    </w:p>
  </w:comment>
  <w:comment w:id="9" w:author="Arjan Loeffen" w:date="2018-02-08T10:23:00Z" w:initials="AL">
    <w:p w14:paraId="460B5DE6" w14:textId="06462849" w:rsidR="006D3683" w:rsidRDefault="006D3683">
      <w:pPr>
        <w:pStyle w:val="Tekstopmerking"/>
      </w:pPr>
      <w:r>
        <w:rPr>
          <w:rStyle w:val="Verwijzingopmerking"/>
        </w:rPr>
        <w:annotationRef/>
      </w:r>
      <w:r>
        <w:t>Denk ook aan waarden in enumeraties/codelist/referentielijsten.</w:t>
      </w:r>
    </w:p>
  </w:comment>
  <w:comment w:id="10" w:author="Brattinga, Marco" w:date="2018-02-12T08:48:00Z" w:initials="BM">
    <w:p w14:paraId="1414A288" w14:textId="7C7C4A55" w:rsidR="004609B7" w:rsidRDefault="004609B7">
      <w:pPr>
        <w:pStyle w:val="Tekstopmerking"/>
      </w:pPr>
      <w:r>
        <w:rPr>
          <w:rStyle w:val="Verwijzingopmerking"/>
        </w:rPr>
        <w:annotationRef/>
      </w:r>
      <w:r>
        <w:t>Aanvullende aan Arjen: dat wordt hierboven ook al aangestipt, dus lijkt het me goed om dat erbij te vermelden.</w:t>
      </w:r>
    </w:p>
  </w:comment>
  <w:comment w:id="11" w:author="Arjan Loeffen" w:date="2018-02-08T10:24:00Z" w:initials="AL">
    <w:p w14:paraId="2385FC20" w14:textId="5E60B087" w:rsidR="006D3683" w:rsidRDefault="006D3683">
      <w:pPr>
        <w:pStyle w:val="Tekstopmerking"/>
      </w:pPr>
      <w:r>
        <w:rPr>
          <w:rStyle w:val="Verwijzingopmerking"/>
        </w:rPr>
        <w:annotationRef/>
      </w:r>
      <w:r>
        <w:t>Ja dus</w:t>
      </w:r>
    </w:p>
  </w:comment>
  <w:comment w:id="12" w:author="Arjan Loeffen" w:date="2018-02-08T10:24:00Z" w:initials="AL">
    <w:p w14:paraId="4C843CB4" w14:textId="4F08E6AB" w:rsidR="006D3683" w:rsidRDefault="006D3683">
      <w:pPr>
        <w:pStyle w:val="Tekstopmerking"/>
      </w:pPr>
      <w:r>
        <w:rPr>
          <w:rStyle w:val="Verwijzingopmerking"/>
        </w:rPr>
        <w:annotationRef/>
      </w:r>
      <w:r>
        <w:t>Nee dus</w:t>
      </w:r>
    </w:p>
  </w:comment>
  <w:comment w:id="13" w:author="Arjan Loeffen" w:date="2018-02-08T10:25:00Z" w:initials="AL">
    <w:p w14:paraId="205C37AB" w14:textId="77777777" w:rsidR="006D3683" w:rsidRDefault="006D3683">
      <w:pPr>
        <w:pStyle w:val="Tekstopmerking"/>
      </w:pPr>
      <w:r>
        <w:rPr>
          <w:rStyle w:val="Verwijzingopmerking"/>
        </w:rPr>
        <w:annotationRef/>
      </w:r>
      <w:r>
        <w:t>Ik vraag me af af dat correct is. In MIM staat: “</w:t>
      </w:r>
      <w:r w:rsidRPr="006D3683">
        <w:t>De registratie of het informatiemodel waaruit de definitie is overgenomen dan wel een aanduiding die aangeeft uit welke bronnen de definitie is samengesteld.</w:t>
      </w:r>
      <w:r>
        <w:t>”</w:t>
      </w:r>
    </w:p>
    <w:p w14:paraId="3E6116DE" w14:textId="5EF603B8" w:rsidR="006D3683" w:rsidRDefault="006D3683">
      <w:pPr>
        <w:pStyle w:val="Tekstopmerking"/>
      </w:pPr>
      <w:r>
        <w:t>Alleen dat eerste deel lijkt me correct (</w:t>
      </w:r>
      <w:r w:rsidRPr="006D3683">
        <w:t>registratie of het informatiemodel</w:t>
      </w:r>
      <w:r>
        <w:t xml:space="preserve">), dus ik zou “herkomst definitie” hier niet voor misbruiken. </w:t>
      </w:r>
    </w:p>
  </w:comment>
  <w:comment w:id="14" w:author="Arjan Loeffen" w:date="2018-02-08T10:27:00Z" w:initials="AL">
    <w:p w14:paraId="1EF98D81" w14:textId="24D63DE9" w:rsidR="006D3683" w:rsidRDefault="006D3683">
      <w:pPr>
        <w:pStyle w:val="Tekstopmerking"/>
      </w:pPr>
      <w:r>
        <w:rPr>
          <w:rStyle w:val="Verwijzingopmerking"/>
        </w:rPr>
        <w:annotationRef/>
      </w:r>
      <w:r>
        <w:t>Ja (zoals je later beschrijft als TV “begrip”)</w:t>
      </w:r>
    </w:p>
  </w:comment>
  <w:comment w:id="15" w:author="Arjan Loeffen" w:date="2018-02-08T10:28:00Z" w:initials="AL">
    <w:p w14:paraId="4A11DF19" w14:textId="5E079817" w:rsidR="006D3683" w:rsidRDefault="006D3683">
      <w:pPr>
        <w:pStyle w:val="Tekstopmerking"/>
      </w:pPr>
      <w:r>
        <w:rPr>
          <w:rStyle w:val="Verwijzingopmerking"/>
        </w:rPr>
        <w:annotationRef/>
      </w:r>
      <w:r>
        <w:t>Heb daar geen beeld bij.</w:t>
      </w:r>
    </w:p>
  </w:comment>
  <w:comment w:id="16" w:author="Arjan Loeffen" w:date="2018-02-08T10:29:00Z" w:initials="AL">
    <w:p w14:paraId="64628E15" w14:textId="0187A5AC" w:rsidR="006D3683" w:rsidRDefault="006D3683">
      <w:pPr>
        <w:pStyle w:val="Tekstopmerking"/>
      </w:pPr>
      <w:r>
        <w:rPr>
          <w:rStyle w:val="Verwijzingopmerking"/>
        </w:rPr>
        <w:annotationRef/>
      </w:r>
      <w:r>
        <w:t>Nee, niet strak.</w:t>
      </w:r>
    </w:p>
  </w:comment>
  <w:comment w:id="17" w:author="Arjan Loeffen" w:date="2018-02-08T10:29:00Z" w:initials="AL">
    <w:p w14:paraId="1C429913" w14:textId="77777777" w:rsidR="00CB4CAF" w:rsidRDefault="006D3683">
      <w:pPr>
        <w:pStyle w:val="Tekstopmerking"/>
      </w:pPr>
      <w:r>
        <w:rPr>
          <w:rStyle w:val="Verwijzingopmerking"/>
        </w:rPr>
        <w:annotationRef/>
      </w:r>
      <w:r>
        <w:t xml:space="preserve">Blijft lastig. 0 betekent doorgaans: </w:t>
      </w:r>
      <w:r w:rsidR="00CB4CAF">
        <w:t xml:space="preserve">de koppeling </w:t>
      </w:r>
      <w:r>
        <w:t xml:space="preserve">is niet noodzakelijk. Maar vaak is die link </w:t>
      </w:r>
      <w:r w:rsidRPr="00CB4CAF">
        <w:rPr>
          <w:i/>
        </w:rPr>
        <w:t>wel noodzakelijk</w:t>
      </w:r>
      <w:r w:rsidR="00CB4CAF">
        <w:t>, want je kunt niet iets modell</w:t>
      </w:r>
      <w:r>
        <w:t>eren wat niet als begrip (in de UoD) een rol speelt. 0 behoort geen migratie/ontwikkel dingetje te zijn, maar een feit</w:t>
      </w:r>
      <w:r w:rsidR="00CB4CAF">
        <w:t xml:space="preserve">. Bijvoorbeeld: Voor ieder &lt;&lt;objecttype&gt;&gt; moet minimaal één begrip bestaan dat dit concept beschrijft. Als het begrip nog niet is vastgelegd is dat een faserings-dingetje. Je kunt dat wellicht in een profiel uitdrukken. </w:t>
      </w:r>
      <w:r w:rsidR="00CB4CAF">
        <w:br/>
      </w:r>
    </w:p>
    <w:p w14:paraId="4BEB5D19" w14:textId="32E45EAD" w:rsidR="006D3683" w:rsidRDefault="00CB4CAF">
      <w:pPr>
        <w:pStyle w:val="Tekstopmerking"/>
      </w:pPr>
      <w:r>
        <w:t xml:space="preserve">Let wel, dit geldt m.i. voor het hele MIM, en zou daar eens kritisch op nagekeken kunnen worden. Voorbeeld: </w:t>
      </w:r>
      <w:r w:rsidRPr="00CB4CAF">
        <w:rPr>
          <w:b/>
        </w:rPr>
        <w:t>Populatie 0..1</w:t>
      </w:r>
      <w:r>
        <w:t xml:space="preserve">. Ofwel, hoeft niet te zijn ingevuld. Maar is die er dan niet, populatie? Jawel, maar we geven er geen informatie over. Of MIM zegt dat het niet hoeft. Maar is dat geen profiel-zaak? Het is niet inherent aan objectttypen dat populaties niet bestaan. Het is wel inherent aan objecttypen dat er geen nadere toelichting op gegeven hoeft te worden. Dus daar is </w:t>
      </w:r>
      <w:r w:rsidRPr="00CB4CAF">
        <w:rPr>
          <w:b/>
        </w:rPr>
        <w:t>Toelichting 0..1</w:t>
      </w:r>
      <w:r>
        <w:t xml:space="preserve"> terecht.</w:t>
      </w:r>
    </w:p>
  </w:comment>
  <w:comment w:id="18" w:author="Bergen, Lennart van" w:date="2018-02-08T16:31:00Z" w:initials="BLv">
    <w:p w14:paraId="28061973" w14:textId="767E745C" w:rsidR="00627EFC" w:rsidRDefault="00627EFC">
      <w:pPr>
        <w:pStyle w:val="Tekstopmerking"/>
      </w:pPr>
      <w:r>
        <w:rPr>
          <w:rStyle w:val="Verwijzingopmerking"/>
        </w:rPr>
        <w:annotationRef/>
      </w:r>
      <w:r>
        <w:t xml:space="preserve">Je kan in theorie wel iets modelleren wat niet een begrip is. Bv. kadastraal object. </w:t>
      </w:r>
    </w:p>
    <w:p w14:paraId="16FCACD0" w14:textId="77777777" w:rsidR="00627EFC" w:rsidRDefault="00627EFC">
      <w:pPr>
        <w:pStyle w:val="Tekstopmerking"/>
      </w:pPr>
    </w:p>
    <w:p w14:paraId="6C42F497" w14:textId="18A9DCD5" w:rsidR="00627EFC" w:rsidRDefault="00627EFC">
      <w:pPr>
        <w:pStyle w:val="Tekstopmerking"/>
      </w:pPr>
      <w:r>
        <w:t xml:space="preserve">Ben het met je eens dat het vrijwel altijd wel nodig is. </w:t>
      </w:r>
    </w:p>
    <w:p w14:paraId="4789A275" w14:textId="77777777" w:rsidR="00627EFC" w:rsidRDefault="00627EFC">
      <w:pPr>
        <w:pStyle w:val="Tekstopmerking"/>
      </w:pPr>
    </w:p>
    <w:p w14:paraId="062A3C7F" w14:textId="0368B808" w:rsidR="00627EFC" w:rsidRDefault="00627EFC">
      <w:pPr>
        <w:pStyle w:val="Tekstopmerking"/>
      </w:pPr>
      <w:r>
        <w:t xml:space="preserve">Dat het in principe 1..1 of 1..* moet zijn in een IM, kan je in een eigen extensie opnemen en afspreken. Bv. alle objecttypes en alle attribuutsoorten behoren een implementatie/invulling te zijn, op IM niveau, van een begrip. </w:t>
      </w:r>
    </w:p>
    <w:p w14:paraId="6368C0ED" w14:textId="77777777" w:rsidR="00627EFC" w:rsidRDefault="00627EFC">
      <w:pPr>
        <w:pStyle w:val="Tekstopmerking"/>
      </w:pPr>
    </w:p>
    <w:p w14:paraId="44BE42E0" w14:textId="5568C511" w:rsidR="00627EFC" w:rsidRDefault="00627EFC">
      <w:pPr>
        <w:pStyle w:val="Tekstopmerking"/>
      </w:pPr>
      <w:r>
        <w:t xml:space="preserve">Een dergelijke intentie staat wel opgenomen in H3. </w:t>
      </w:r>
    </w:p>
    <w:p w14:paraId="2F5D00D5" w14:textId="77777777" w:rsidR="00627EFC" w:rsidRDefault="00627EFC">
      <w:pPr>
        <w:pStyle w:val="Tekstopmerking"/>
      </w:pPr>
    </w:p>
    <w:p w14:paraId="1DF5B530" w14:textId="596ACA60" w:rsidR="00627EFC" w:rsidRDefault="00627EFC">
      <w:pPr>
        <w:pStyle w:val="Tekstopmerking"/>
      </w:pPr>
      <w:r>
        <w:t xml:space="preserve">Helaas kan het niet 1..* worden op MIM niveau. </w:t>
      </w:r>
    </w:p>
    <w:p w14:paraId="5C52393D" w14:textId="77777777" w:rsidR="00627EFC" w:rsidRDefault="00627EFC">
      <w:pPr>
        <w:pStyle w:val="Tekstopmerking"/>
      </w:pPr>
    </w:p>
    <w:p w14:paraId="70E2B052" w14:textId="439325C3" w:rsidR="00627EFC" w:rsidRDefault="00627EFC">
      <w:pPr>
        <w:pStyle w:val="Tekstopmerking"/>
      </w:pPr>
      <w:r>
        <w:t xml:space="preserve">Ok? </w:t>
      </w:r>
    </w:p>
  </w:comment>
  <w:comment w:id="19" w:author="Brattinga, Marco" w:date="2018-02-12T08:50:00Z" w:initials="BM">
    <w:p w14:paraId="473C8EE6" w14:textId="4442695A" w:rsidR="004609B7" w:rsidRDefault="004609B7">
      <w:pPr>
        <w:pStyle w:val="Tekstopmerking"/>
      </w:pPr>
      <w:r>
        <w:rPr>
          <w:rStyle w:val="Verwijzingopmerking"/>
        </w:rPr>
        <w:annotationRef/>
      </w:r>
      <w:r>
        <w:t>Eens met Lennart. Er kunnen administratieve elementen zijn die geen verwijzing hebben naar een element in het UoD. Bijvoorbeeld een technische sleutel, of attributen die van belang zijn voor non-functional requirements, zonder dat er een goed begrip voor bestaat. Maar ook weer met Lennart en Arjan eens dat dit uitzonderingen zijn, waarvan het goed zou zijn dat de schrijver dit benoemd in een rationale. Overigens kan het natuurlijk ook gewoon zijn dat de schrijver hier zich niet druk over wil maken: als de notie van expliciet begripsverwijzen in het geheel ontbreekt in het model, dan moet dat ook gewoon (nog) mogelijk zijn.</w:t>
      </w:r>
    </w:p>
  </w:comment>
  <w:comment w:id="20" w:author="Arjan Loeffen" w:date="2018-02-08T10:38:00Z" w:initials="AL">
    <w:p w14:paraId="7E10EAF6" w14:textId="129A610B" w:rsidR="00CB4CAF" w:rsidRDefault="00CB4CAF">
      <w:pPr>
        <w:pStyle w:val="Tekstopmerking"/>
      </w:pPr>
      <w:r>
        <w:rPr>
          <w:rStyle w:val="Verwijzingopmerking"/>
        </w:rPr>
        <w:annotationRef/>
      </w:r>
      <w:r>
        <w:t>In een standaard niet over tooling praten, vind ik.</w:t>
      </w:r>
    </w:p>
  </w:comment>
  <w:comment w:id="21" w:author="Bergen, Lennart van" w:date="2018-02-08T16:33:00Z" w:initials="BLv">
    <w:p w14:paraId="7F1C79EF" w14:textId="2411E71E" w:rsidR="00627EFC" w:rsidRDefault="00627EFC">
      <w:pPr>
        <w:pStyle w:val="Tekstopmerking"/>
      </w:pPr>
      <w:r>
        <w:rPr>
          <w:rStyle w:val="Verwijzingopmerking"/>
        </w:rPr>
        <w:annotationRef/>
      </w:r>
      <w:r>
        <w:t xml:space="preserve">Er staat aangeven hoe het in UML wordt gemodelleerd. Dat is een UML--property. We hebben, als EA niet confrom UML werkt, ook aangegeven hoe je het doet. Dat doen we bewust. </w:t>
      </w:r>
    </w:p>
    <w:p w14:paraId="33502115" w14:textId="77777777" w:rsidR="00627EFC" w:rsidRDefault="00627EFC">
      <w:pPr>
        <w:pStyle w:val="Tekstopmerking"/>
      </w:pPr>
    </w:p>
    <w:p w14:paraId="5DDC1E1F" w14:textId="607C7C40" w:rsidR="00627EFC" w:rsidRDefault="00627EFC">
      <w:pPr>
        <w:pStyle w:val="Tekstopmerking"/>
      </w:pPr>
      <w:r>
        <w:t>Deze opm moet ik negeren.</w:t>
      </w:r>
    </w:p>
  </w:comment>
  <w:comment w:id="22" w:author="Brattinga, Marco" w:date="2018-02-12T08:52:00Z" w:initials="BM">
    <w:p w14:paraId="2F800B26" w14:textId="47BD9986" w:rsidR="00055F8F" w:rsidRDefault="00055F8F">
      <w:pPr>
        <w:pStyle w:val="Tekstopmerking"/>
      </w:pPr>
      <w:r>
        <w:rPr>
          <w:rStyle w:val="Verwijzingopmerking"/>
        </w:rPr>
        <w:annotationRef/>
      </w:r>
      <w:r>
        <w:t>Wat wordt hier bedoeld? Is het dan zo dat je een nieuwe tag moet toevoegen met opnieuw de key “begrip”? Voor deze use case lijkt me dat prima (het is immers een uitzondering), maar is dit dan de standaard manier om multi-value tags te maken? Lijkt me wel goed om dat dan als een generiek mechanisme te beschrijven!</w:t>
      </w:r>
    </w:p>
  </w:comment>
  <w:comment w:id="23" w:author="Arjan Loeffen" w:date="2018-02-08T10:39:00Z" w:initials="AL">
    <w:p w14:paraId="47898D08" w14:textId="5798924C" w:rsidR="00CB4CAF" w:rsidRDefault="00CB4CAF">
      <w:pPr>
        <w:pStyle w:val="Tekstopmerking"/>
      </w:pPr>
      <w:r>
        <w:rPr>
          <w:rStyle w:val="Verwijzingopmerking"/>
        </w:rPr>
        <w:annotationRef/>
      </w:r>
      <w:r>
        <w:t>Waarom die toevoeging “semantisch”?</w:t>
      </w:r>
    </w:p>
  </w:comment>
  <w:comment w:id="24" w:author="Bergen, Lennart van" w:date="2018-02-08T16:34:00Z" w:initials="BLv">
    <w:p w14:paraId="22B7A028" w14:textId="6C4D9238" w:rsidR="00627EFC" w:rsidRDefault="00627EFC">
      <w:pPr>
        <w:pStyle w:val="Tekstopmerking"/>
      </w:pPr>
      <w:r>
        <w:rPr>
          <w:rStyle w:val="Verwijzingopmerking"/>
        </w:rPr>
        <w:annotationRef/>
      </w:r>
      <w:r>
        <w:t xml:space="preserve">Omdat dat beter de lading dekt dan model van begrippen… is niet heel sterk, maar weglaten van het woord maakt het erger … niet beter. </w:t>
      </w:r>
    </w:p>
  </w:comment>
  <w:comment w:id="25" w:author="Brattinga, Marco" w:date="2018-02-12T08:58:00Z" w:initials="BM">
    <w:p w14:paraId="4E18C425" w14:textId="4D3770F4" w:rsidR="00055F8F" w:rsidRDefault="00055F8F">
      <w:pPr>
        <w:pStyle w:val="Tekstopmerking"/>
      </w:pPr>
      <w:r>
        <w:rPr>
          <w:rStyle w:val="Verwijzingopmerking"/>
        </w:rPr>
        <w:annotationRef/>
      </w:r>
      <w:r>
        <w:t>Aanvulling: “Gebruik ook deze naam van het begrip in de uitleg van het betreffende modelelement, zoals in: ‘dit object betreft informatie over een natuurlijk persoon”</w:t>
      </w:r>
    </w:p>
  </w:comment>
  <w:comment w:id="26" w:author="Arjan Loeffen" w:date="2018-02-08T10:39:00Z" w:initials="AL">
    <w:p w14:paraId="4481E492" w14:textId="5AE3B523" w:rsidR="00CB4CAF" w:rsidRDefault="00CB4CAF">
      <w:pPr>
        <w:pStyle w:val="Tekstopmerking"/>
      </w:pPr>
      <w:r>
        <w:rPr>
          <w:rStyle w:val="Verwijzingopmerking"/>
        </w:rPr>
        <w:annotationRef/>
      </w:r>
      <w:r>
        <w:t xml:space="preserve">Wat is dat? Als er een standaard achter zit, graag expliciete verwijzing. Bijv. naar </w:t>
      </w:r>
      <w:hyperlink r:id="rId1" w:history="1">
        <w:r w:rsidRPr="0029680D">
          <w:rPr>
            <w:rStyle w:val="Hyperlink"/>
          </w:rPr>
          <w:t>https://www.geonovum.nl/communicatie/artikel-nationale-uri-strategie-voor-linked-data-nederlandse-overheid</w:t>
        </w:r>
      </w:hyperlink>
    </w:p>
    <w:p w14:paraId="13315BAF" w14:textId="6B3DFF8E" w:rsidR="00CB4CAF" w:rsidRDefault="00CB4CAF">
      <w:pPr>
        <w:pStyle w:val="Tekstopmerking"/>
      </w:pPr>
    </w:p>
  </w:comment>
  <w:comment w:id="27" w:author="Bergen, Lennart van" w:date="2018-02-08T16:35:00Z" w:initials="BLv">
    <w:p w14:paraId="76EF67E0" w14:textId="5C6EA457" w:rsidR="00627EFC" w:rsidRDefault="00627EFC">
      <w:pPr>
        <w:pStyle w:val="Tekstopmerking"/>
      </w:pPr>
      <w:r>
        <w:rPr>
          <w:rStyle w:val="Verwijzingopmerking"/>
        </w:rPr>
        <w:annotationRef/>
      </w:r>
      <w:r>
        <w:t xml:space="preserve">Goede, stem ik af met Marco. </w:t>
      </w:r>
    </w:p>
  </w:comment>
  <w:comment w:id="28" w:author="Brattinga, Marco" w:date="2018-02-12T08:55:00Z" w:initials="BM">
    <w:p w14:paraId="1267E15F" w14:textId="3FD79FC3" w:rsidR="00055F8F" w:rsidRPr="00055F8F" w:rsidRDefault="00055F8F">
      <w:pPr>
        <w:pStyle w:val="Tekstopmerking"/>
      </w:pPr>
      <w:r>
        <w:rPr>
          <w:rStyle w:val="Verwijzingopmerking"/>
        </w:rPr>
        <w:annotationRef/>
      </w:r>
      <w:r>
        <w:t>Ik zou het ietsje anders formuleren: “Als je kiest voor een URI, kies dan voor de URI dat dit begrip identificeert. Dit houdt in dat als iemand naar deze URI gaat (bijvoorbeeld met een browser, dit wordt “</w:t>
      </w:r>
      <w:r>
        <w:rPr>
          <w:i/>
        </w:rPr>
        <w:t>het resolven van een URI</w:t>
      </w:r>
      <w:r>
        <w:t>” genoemd), deze persoon informatie krijgt over het betreffende begrip. Conform de richtlijnen uit de PtolU-lijst zal sprake zijn van een begrip van het type skos:Concept.</w:t>
      </w:r>
    </w:p>
  </w:comment>
  <w:comment w:id="29" w:author="Brattinga, Marco" w:date="2018-02-12T08:54:00Z" w:initials="BM">
    <w:p w14:paraId="4FB7732F" w14:textId="7DF8A6A3" w:rsidR="00055F8F" w:rsidRDefault="00055F8F">
      <w:pPr>
        <w:pStyle w:val="Tekstopmerking"/>
      </w:pPr>
      <w:r>
        <w:rPr>
          <w:rStyle w:val="Verwijzingopmerking"/>
        </w:rPr>
        <w:annotationRef/>
      </w:r>
      <w:r>
        <w:t xml:space="preserve">De juiste URI is </w:t>
      </w:r>
      <w:hyperlink r:id="rId2" w:history="1">
        <w:r w:rsidRPr="00261008">
          <w:rPr>
            <w:rStyle w:val="Hyperlink"/>
          </w:rPr>
          <w:t>http://brk.basisregistratie.overheid.nl/id/begrip/Perceel</w:t>
        </w:r>
      </w:hyperlink>
      <w:r>
        <w:t xml:space="preserve"> (dus http en niet https)</w:t>
      </w:r>
    </w:p>
  </w:comment>
  <w:comment w:id="30" w:author="Arjan Loeffen" w:date="2018-02-08T10:41:00Z" w:initials="AL">
    <w:p w14:paraId="0FC6BD0A" w14:textId="415E72AC" w:rsidR="00237909" w:rsidRDefault="00237909">
      <w:pPr>
        <w:pStyle w:val="Tekstopmerking"/>
      </w:pPr>
      <w:r>
        <w:rPr>
          <w:rStyle w:val="Verwijzingopmerking"/>
        </w:rPr>
        <w:annotationRef/>
      </w:r>
      <w:r>
        <w:t>Zie eerdere comment.</w:t>
      </w:r>
    </w:p>
  </w:comment>
  <w:comment w:id="31" w:author="Bergen, Lennart van" w:date="2018-02-08T16:39:00Z" w:initials="BLv">
    <w:p w14:paraId="57B36CD5" w14:textId="651D7C64" w:rsidR="00627EFC" w:rsidRDefault="00627EFC">
      <w:pPr>
        <w:pStyle w:val="Tekstopmerking"/>
      </w:pPr>
      <w:r>
        <w:rPr>
          <w:rStyle w:val="Verwijzingopmerking"/>
        </w:rPr>
        <w:annotationRef/>
      </w:r>
      <w:r>
        <w:t xml:space="preserve">Ja, maar is op uitdrukkelijk verzoek van Marco zo opgeschreven en Ellen was het ermee eens. Kan je </w:t>
      </w:r>
      <w:r w:rsidR="00870575">
        <w:t xml:space="preserve">afstemmen met </w:t>
      </w:r>
      <w:r>
        <w:t>Marco hierover?</w:t>
      </w:r>
    </w:p>
  </w:comment>
  <w:comment w:id="32" w:author="Brattinga, Marco" w:date="2018-02-12T09:00:00Z" w:initials="BM">
    <w:p w14:paraId="4AB43472" w14:textId="5404E687" w:rsidR="00055F8F" w:rsidRDefault="00055F8F">
      <w:pPr>
        <w:pStyle w:val="Tekstopmerking"/>
      </w:pPr>
      <w:r>
        <w:rPr>
          <w:rStyle w:val="Verwijzingopmerking"/>
        </w:rPr>
        <w:annotationRef/>
      </w:r>
      <w:r>
        <w:t>Dit lijkt me de enige juiste betekenis. Stel je voor dat je zou gaan voor de betekenis “Er is geen verwijzing naar een begrip”. Dat lijkt me foutief in situaties dat iemand nog niet de moeite heeft genomen om vast te stellen of er een begrip is. Ook in de tekst hierboven is sprake van situaties waarin eerst nog geen begrip was toegekend, en men er later pas achter kwam dat dit zo is. Enige dat we nu niet kunnen vastleggen is de situatie dat er expliciet geen sprake is van een begrip. Zoals eerder aangeven, lijkt het me daarvoor handiger om een rationale te gebruiken.</w:t>
      </w:r>
    </w:p>
  </w:comment>
  <w:comment w:id="34" w:author="Arjan Loeffen" w:date="2018-02-08T10:42:00Z" w:initials="AL">
    <w:p w14:paraId="5F61FF02" w14:textId="3F8DF89B" w:rsidR="00237909" w:rsidRDefault="00237909">
      <w:pPr>
        <w:pStyle w:val="Tekstopmerking"/>
      </w:pPr>
      <w:r>
        <w:rPr>
          <w:rStyle w:val="Verwijzingopmerking"/>
        </w:rPr>
        <w:annotationRef/>
      </w:r>
      <w:r>
        <w:t>Waarom? Is dat een eis aan de tooling? En hoe verhoud zich dat tot je EA suggesties van vorige pagina?</w:t>
      </w:r>
    </w:p>
  </w:comment>
  <w:comment w:id="33" w:author="Bergen, Lennart van" w:date="2018-02-08T16:40:00Z" w:initials="BLv">
    <w:p w14:paraId="31B631E4" w14:textId="1CF04A0F" w:rsidR="00627EFC" w:rsidRDefault="00627EFC">
      <w:pPr>
        <w:pStyle w:val="Tekstopmerking"/>
      </w:pPr>
      <w:r>
        <w:rPr>
          <w:rStyle w:val="Verwijzingopmerking"/>
        </w:rPr>
        <w:annotationRef/>
      </w:r>
      <w:r>
        <w:t xml:space="preserve">Goed gezien, dit moet zijn: meerdere tagged values. </w:t>
      </w:r>
      <w:r w:rsidR="00450A7E">
        <w:t>H</w:t>
      </w:r>
      <w:r>
        <w:t xml:space="preserve">ersteld. </w:t>
      </w:r>
    </w:p>
  </w:comment>
  <w:comment w:id="35" w:author="Brattinga, Marco" w:date="2018-02-12T09:02:00Z" w:initials="BM">
    <w:p w14:paraId="7D6D2639" w14:textId="4ED57276" w:rsidR="003F78E7" w:rsidRDefault="003F78E7">
      <w:pPr>
        <w:pStyle w:val="Tekstopmerking"/>
      </w:pPr>
      <w:r>
        <w:rPr>
          <w:rStyle w:val="Verwijzingopmerking"/>
        </w:rPr>
        <w:annotationRef/>
      </w:r>
      <w:r>
        <w:t>Ik vind dit niet zo’n goed voorbeeld. Want ik zou in dit geval verwachten dat in het begrippenkader ook gewoon het begrip “persoon” voorkomt, en dat daar dan naar wordt verwezen. Een veel betere vind ik “Kadastraal object” dat zowel verwijst naar een perceel als naar een appartementsrecht (als ik het goed heb ;-)). De rationale daarachter is dat je van beide eigenaar kunt zijn, en hoewel je strikt genomen niet eigenaar bent van een perceel, maar van een eigendomsrecht, is deze juridische nuance niet relevant in de administratie (ten minste, dat was ie niet ;-)).</w:t>
      </w:r>
    </w:p>
  </w:comment>
  <w:comment w:id="38" w:author="Arjan Loeffen" w:date="2018-02-08T10:43:00Z" w:initials="AL">
    <w:p w14:paraId="710F8600" w14:textId="77777777" w:rsidR="00AC57F1" w:rsidRDefault="00AC57F1" w:rsidP="00AC57F1">
      <w:pPr>
        <w:pStyle w:val="Tekstopmerking"/>
      </w:pPr>
      <w:r>
        <w:rPr>
          <w:rStyle w:val="Verwijzingopmerking"/>
        </w:rPr>
        <w:annotationRef/>
      </w:r>
      <w:r>
        <w:t>Ik vind het van belang om die twee toch te scheiden. Zie recht van overpad voorbeeld.</w:t>
      </w:r>
    </w:p>
    <w:p w14:paraId="7B94970C" w14:textId="77777777" w:rsidR="00AC57F1" w:rsidRDefault="00AC57F1" w:rsidP="00AC57F1">
      <w:pPr>
        <w:pStyle w:val="Tekstopmerking"/>
      </w:pPr>
    </w:p>
    <w:p w14:paraId="0E739AAD" w14:textId="77777777" w:rsidR="00AC57F1" w:rsidRDefault="00AC57F1" w:rsidP="00AC57F1">
      <w:pPr>
        <w:pStyle w:val="Tekstopmerking"/>
      </w:pPr>
      <w:r>
        <w:t>Ik kan me voorstellen dat je wel bij een IM construct zegt: Dit is de model representatie van het begrip X in het vocabulaire Y. Dat is de “makkelijke weg” waarbij je niet wordt gedwongen te zeggen wat je precies bedoelt. Dat kan praktisch handig zijn. Ik kan me ook voorstellen dat je aangeeft waarin je je beperkt binnen dit IM ten opzichte van het vocabulaire. Dus bijv. “</w:t>
      </w:r>
      <w:r w:rsidRPr="00237909">
        <w:rPr>
          <w:i/>
        </w:rPr>
        <w:t>Persoon</w:t>
      </w:r>
      <w:r>
        <w:t xml:space="preserve">” (begrip) wordt PERSOON (construct), en je geeft aan: “PERSOON: Zie </w:t>
      </w:r>
      <w:r w:rsidRPr="00237909">
        <w:rPr>
          <w:i/>
        </w:rPr>
        <w:t>Persoon</w:t>
      </w:r>
      <w:r>
        <w:t>, met beperking: Alleen ingeschreven personen of personen met een verblijfsvergunning”.</w:t>
      </w:r>
    </w:p>
  </w:comment>
  <w:comment w:id="39" w:author="Bergen, Lennart van" w:date="2018-02-08T16:41:00Z" w:initials="BLv">
    <w:p w14:paraId="0401A74F" w14:textId="1B3767A1" w:rsidR="00AC57F1" w:rsidRDefault="00AC57F1" w:rsidP="00AC57F1">
      <w:pPr>
        <w:pStyle w:val="Tekstopmerking"/>
      </w:pPr>
      <w:r>
        <w:rPr>
          <w:rStyle w:val="Verwijzingopmerking"/>
        </w:rPr>
        <w:annotationRef/>
      </w:r>
      <w:r w:rsidR="009D742E">
        <w:t xml:space="preserve">Ja, goed punt. Heb dit nu anders beschreven. </w:t>
      </w:r>
      <w:r w:rsidR="003562C0">
        <w:t xml:space="preserve">Hopelijk eenieder mee eens? </w:t>
      </w:r>
      <w:r>
        <w:t xml:space="preserve"> </w:t>
      </w:r>
    </w:p>
  </w:comment>
  <w:comment w:id="40" w:author="Brattinga, Marco" w:date="2018-02-12T09:06:00Z" w:initials="BM">
    <w:p w14:paraId="6D94E6F1" w14:textId="68E45BD2" w:rsidR="003F78E7" w:rsidRDefault="003F78E7">
      <w:pPr>
        <w:pStyle w:val="Tekstopmerking"/>
      </w:pPr>
      <w:r>
        <w:rPr>
          <w:rStyle w:val="Verwijzingopmerking"/>
        </w:rPr>
        <w:annotationRef/>
      </w:r>
      <w:r>
        <w:t>Ik vind Arjan’s opmerking wel goed. Ik zou hier wel een voorstel voor willen doen die explicieter is. Dus iets als “Als de definitie van het modelelement feitelijk niet verschilt van de definitie van het begrip, kies dan OF voor het volledig overnemen van de definitie van het begrip, OF voor de volgende formulering: “Een &lt;naam begrip&gt;”. (of wellicht: “Een &lt;naam begrip&gt;, zoals beschreven in het begrippenkader”? Dit laatste sluit goed aan bij het dit in wet- en regelgeving is geregeld).</w:t>
      </w:r>
    </w:p>
  </w:comment>
  <w:comment w:id="37" w:author="Brattinga, Marco" w:date="2018-02-12T09:08:00Z" w:initials="BM">
    <w:p w14:paraId="1BA375D0" w14:textId="1804FBDF" w:rsidR="003F78E7" w:rsidRDefault="003F78E7">
      <w:pPr>
        <w:pStyle w:val="Tekstopmerking"/>
      </w:pPr>
      <w:r>
        <w:rPr>
          <w:rStyle w:val="Verwijzingopmerking"/>
        </w:rPr>
        <w:annotationRef/>
      </w:r>
      <w:r>
        <w:t xml:space="preserve">Dit snap ik niet. Je verwijst nooit naar een definitie. Je verwijst naar een begrip. De definitie heeft nooit een URI, wel kan de beschrijving van het begrip een URI hebben. Maar aangezien hiervoor geen universele standaarden zijn, lijkt me dit lastig.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D71AC1" w15:done="0"/>
  <w15:commentEx w15:paraId="25BFC346" w15:done="0"/>
  <w15:commentEx w15:paraId="0EB82554" w15:done="0"/>
  <w15:commentEx w15:paraId="35B40D03" w15:done="0"/>
  <w15:commentEx w15:paraId="17201F00" w15:done="0"/>
  <w15:commentEx w15:paraId="0327A48B" w15:done="0"/>
  <w15:commentEx w15:paraId="7A9AF405" w15:done="0"/>
  <w15:commentEx w15:paraId="24F14FE4" w15:done="0"/>
  <w15:commentEx w15:paraId="570F5B25" w15:done="0"/>
  <w15:commentEx w15:paraId="460B5DE6" w15:done="0"/>
  <w15:commentEx w15:paraId="1414A288" w15:done="0"/>
  <w15:commentEx w15:paraId="2385FC20" w15:done="0"/>
  <w15:commentEx w15:paraId="4C843CB4" w15:done="0"/>
  <w15:commentEx w15:paraId="3E6116DE" w15:done="0"/>
  <w15:commentEx w15:paraId="1EF98D81" w15:done="0"/>
  <w15:commentEx w15:paraId="4A11DF19" w15:done="0"/>
  <w15:commentEx w15:paraId="64628E15" w15:done="0"/>
  <w15:commentEx w15:paraId="4BEB5D19" w15:done="0"/>
  <w15:commentEx w15:paraId="70E2B052" w15:paraIdParent="4BEB5D19" w15:done="0"/>
  <w15:commentEx w15:paraId="473C8EE6" w15:paraIdParent="4BEB5D19" w15:done="0"/>
  <w15:commentEx w15:paraId="7E10EAF6" w15:done="0"/>
  <w15:commentEx w15:paraId="5DDC1E1F" w15:paraIdParent="7E10EAF6" w15:done="0"/>
  <w15:commentEx w15:paraId="2F800B26" w15:paraIdParent="7E10EAF6" w15:done="0"/>
  <w15:commentEx w15:paraId="47898D08" w15:done="0"/>
  <w15:commentEx w15:paraId="22B7A028" w15:paraIdParent="47898D08" w15:done="0"/>
  <w15:commentEx w15:paraId="4E18C425" w15:done="0"/>
  <w15:commentEx w15:paraId="13315BAF" w15:done="0"/>
  <w15:commentEx w15:paraId="76EF67E0" w15:paraIdParent="13315BAF" w15:done="0"/>
  <w15:commentEx w15:paraId="1267E15F" w15:paraIdParent="13315BAF" w15:done="0"/>
  <w15:commentEx w15:paraId="4FB7732F" w15:done="0"/>
  <w15:commentEx w15:paraId="0FC6BD0A" w15:done="0"/>
  <w15:commentEx w15:paraId="57B36CD5" w15:paraIdParent="0FC6BD0A" w15:done="0"/>
  <w15:commentEx w15:paraId="4AB43472" w15:paraIdParent="0FC6BD0A" w15:done="0"/>
  <w15:commentEx w15:paraId="5F61FF02" w15:done="0"/>
  <w15:commentEx w15:paraId="31B631E4" w15:paraIdParent="5F61FF02" w15:done="0"/>
  <w15:commentEx w15:paraId="7D6D2639" w15:done="0"/>
  <w15:commentEx w15:paraId="0E739AAD" w15:done="0"/>
  <w15:commentEx w15:paraId="0401A74F" w15:paraIdParent="0E739AAD" w15:done="0"/>
  <w15:commentEx w15:paraId="6D94E6F1" w15:paraIdParent="0E739AAD" w15:done="0"/>
  <w15:commentEx w15:paraId="1BA375D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670829" w14:textId="77777777" w:rsidR="002822D0" w:rsidRDefault="002822D0" w:rsidP="001564E5">
      <w:pPr>
        <w:spacing w:line="240" w:lineRule="auto"/>
      </w:pPr>
      <w:r>
        <w:separator/>
      </w:r>
    </w:p>
  </w:endnote>
  <w:endnote w:type="continuationSeparator" w:id="0">
    <w:p w14:paraId="21C6FE01" w14:textId="77777777" w:rsidR="002822D0" w:rsidRDefault="002822D0" w:rsidP="001564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56AE16" w14:textId="77777777" w:rsidR="002822D0" w:rsidRDefault="002822D0" w:rsidP="001564E5">
      <w:pPr>
        <w:spacing w:line="240" w:lineRule="auto"/>
      </w:pPr>
      <w:r>
        <w:separator/>
      </w:r>
    </w:p>
  </w:footnote>
  <w:footnote w:type="continuationSeparator" w:id="0">
    <w:p w14:paraId="3F93E5F9" w14:textId="77777777" w:rsidR="002822D0" w:rsidRDefault="002822D0" w:rsidP="001564E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87649"/>
    <w:multiLevelType w:val="hybridMultilevel"/>
    <w:tmpl w:val="4B8811BA"/>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FE7511"/>
    <w:multiLevelType w:val="hybridMultilevel"/>
    <w:tmpl w:val="A650BCD4"/>
    <w:lvl w:ilvl="0" w:tplc="6E2E5036">
      <w:numFmt w:val="bullet"/>
      <w:lvlText w:val="-"/>
      <w:lvlJc w:val="left"/>
      <w:pPr>
        <w:ind w:left="360" w:hanging="360"/>
      </w:pPr>
      <w:rPr>
        <w:rFonts w:ascii="Calibri" w:eastAsia="Calibri" w:hAnsi="Calibri" w:cs="Times New Roman"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2" w15:restartNumberingAfterBreak="0">
    <w:nsid w:val="0C362213"/>
    <w:multiLevelType w:val="hybridMultilevel"/>
    <w:tmpl w:val="7766F1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EBF62DA"/>
    <w:multiLevelType w:val="hybridMultilevel"/>
    <w:tmpl w:val="1B5C19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E81F6A"/>
    <w:multiLevelType w:val="hybridMultilevel"/>
    <w:tmpl w:val="3364DCC8"/>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71744BD"/>
    <w:multiLevelType w:val="hybridMultilevel"/>
    <w:tmpl w:val="8B70F2D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6" w15:restartNumberingAfterBreak="0">
    <w:nsid w:val="28197470"/>
    <w:multiLevelType w:val="multilevel"/>
    <w:tmpl w:val="6DB6438C"/>
    <w:lvl w:ilvl="0">
      <w:start w:val="3"/>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2ABB08E0"/>
    <w:multiLevelType w:val="hybridMultilevel"/>
    <w:tmpl w:val="78A4A7B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8" w15:restartNumberingAfterBreak="0">
    <w:nsid w:val="2C631151"/>
    <w:multiLevelType w:val="hybridMultilevel"/>
    <w:tmpl w:val="881288A8"/>
    <w:lvl w:ilvl="0" w:tplc="04130017">
      <w:start w:val="1"/>
      <w:numFmt w:val="low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2FD70BCD"/>
    <w:multiLevelType w:val="hybridMultilevel"/>
    <w:tmpl w:val="C5A01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4F2785A"/>
    <w:multiLevelType w:val="hybridMultilevel"/>
    <w:tmpl w:val="249A9870"/>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FD50E75"/>
    <w:multiLevelType w:val="hybridMultilevel"/>
    <w:tmpl w:val="BEA0794A"/>
    <w:lvl w:ilvl="0" w:tplc="F92E019A">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2" w15:restartNumberingAfterBreak="0">
    <w:nsid w:val="476E7BEC"/>
    <w:multiLevelType w:val="hybridMultilevel"/>
    <w:tmpl w:val="4FBC69C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3" w15:restartNumberingAfterBreak="0">
    <w:nsid w:val="4AF72293"/>
    <w:multiLevelType w:val="hybridMultilevel"/>
    <w:tmpl w:val="EB2456F8"/>
    <w:lvl w:ilvl="0" w:tplc="F92E019A">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D246E7C"/>
    <w:multiLevelType w:val="hybridMultilevel"/>
    <w:tmpl w:val="3890608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F56240E"/>
    <w:multiLevelType w:val="hybridMultilevel"/>
    <w:tmpl w:val="D14268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65920EF"/>
    <w:multiLevelType w:val="hybridMultilevel"/>
    <w:tmpl w:val="67FCCCE8"/>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17" w15:restartNumberingAfterBreak="0">
    <w:nsid w:val="73F671BC"/>
    <w:multiLevelType w:val="hybridMultilevel"/>
    <w:tmpl w:val="152C959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75EF2E3E"/>
    <w:multiLevelType w:val="hybridMultilevel"/>
    <w:tmpl w:val="4FBC69CC"/>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19" w15:restartNumberingAfterBreak="0">
    <w:nsid w:val="766674E3"/>
    <w:multiLevelType w:val="hybridMultilevel"/>
    <w:tmpl w:val="9A08A9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B6B7A18"/>
    <w:multiLevelType w:val="hybridMultilevel"/>
    <w:tmpl w:val="551C9064"/>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D266326"/>
    <w:multiLevelType w:val="hybridMultilevel"/>
    <w:tmpl w:val="0FCA0C1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7DED339F"/>
    <w:multiLevelType w:val="hybridMultilevel"/>
    <w:tmpl w:val="0450D3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10"/>
  </w:num>
  <w:num w:numId="5">
    <w:abstractNumId w:val="15"/>
  </w:num>
  <w:num w:numId="6">
    <w:abstractNumId w:val="20"/>
  </w:num>
  <w:num w:numId="7">
    <w:abstractNumId w:val="19"/>
  </w:num>
  <w:num w:numId="8">
    <w:abstractNumId w:val="12"/>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3"/>
  </w:num>
  <w:num w:numId="12">
    <w:abstractNumId w:val="2"/>
  </w:num>
  <w:num w:numId="13">
    <w:abstractNumId w:val="14"/>
  </w:num>
  <w:num w:numId="14">
    <w:abstractNumId w:val="8"/>
  </w:num>
  <w:num w:numId="15">
    <w:abstractNumId w:val="21"/>
  </w:num>
  <w:num w:numId="16">
    <w:abstractNumId w:val="18"/>
  </w:num>
  <w:num w:numId="17">
    <w:abstractNumId w:val="1"/>
  </w:num>
  <w:num w:numId="18">
    <w:abstractNumId w:val="16"/>
  </w:num>
  <w:num w:numId="19">
    <w:abstractNumId w:val="17"/>
  </w:num>
  <w:num w:numId="20">
    <w:abstractNumId w:val="1"/>
  </w:num>
  <w:num w:numId="21">
    <w:abstractNumId w:val="7"/>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22"/>
  </w:num>
  <w:num w:numId="25">
    <w:abstractNumId w:val="3"/>
  </w:num>
  <w:num w:numId="26">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jan Loeffen">
    <w15:presenceInfo w15:providerId="Windows Live" w15:userId="3da4e8f3a29d4e7a"/>
  </w15:person>
  <w15:person w15:author="Brattinga, Marco">
    <w15:presenceInfo w15:providerId="None" w15:userId="Brattinga, Marco"/>
  </w15:person>
  <w15:person w15:author="Bergen, Lennart van">
    <w15:presenceInfo w15:providerId="None" w15:userId="Bergen, Lennart v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747"/>
    <w:rsid w:val="00001EF1"/>
    <w:rsid w:val="00003DF8"/>
    <w:rsid w:val="00006090"/>
    <w:rsid w:val="00026FE2"/>
    <w:rsid w:val="0003467B"/>
    <w:rsid w:val="00035697"/>
    <w:rsid w:val="000371CB"/>
    <w:rsid w:val="00042F24"/>
    <w:rsid w:val="00055F8F"/>
    <w:rsid w:val="00077E47"/>
    <w:rsid w:val="000822FE"/>
    <w:rsid w:val="00087729"/>
    <w:rsid w:val="000A2F2E"/>
    <w:rsid w:val="000A797B"/>
    <w:rsid w:val="000B08F6"/>
    <w:rsid w:val="000C0D5D"/>
    <w:rsid w:val="000E019D"/>
    <w:rsid w:val="000F2C05"/>
    <w:rsid w:val="00111E78"/>
    <w:rsid w:val="001131A5"/>
    <w:rsid w:val="001176BB"/>
    <w:rsid w:val="00120696"/>
    <w:rsid w:val="0012533D"/>
    <w:rsid w:val="00135556"/>
    <w:rsid w:val="001500B8"/>
    <w:rsid w:val="001564E5"/>
    <w:rsid w:val="0016372D"/>
    <w:rsid w:val="001848BA"/>
    <w:rsid w:val="00185E64"/>
    <w:rsid w:val="00186F26"/>
    <w:rsid w:val="001945F8"/>
    <w:rsid w:val="00195DF6"/>
    <w:rsid w:val="001B12EE"/>
    <w:rsid w:val="001B4BDD"/>
    <w:rsid w:val="001C0692"/>
    <w:rsid w:val="001C36F3"/>
    <w:rsid w:val="001E18B8"/>
    <w:rsid w:val="001E70C3"/>
    <w:rsid w:val="001F1A8C"/>
    <w:rsid w:val="00204505"/>
    <w:rsid w:val="002053A7"/>
    <w:rsid w:val="00214A5C"/>
    <w:rsid w:val="00237909"/>
    <w:rsid w:val="00243112"/>
    <w:rsid w:val="0024510C"/>
    <w:rsid w:val="002469B2"/>
    <w:rsid w:val="00257A65"/>
    <w:rsid w:val="002671A6"/>
    <w:rsid w:val="002818E6"/>
    <w:rsid w:val="002822D0"/>
    <w:rsid w:val="002A49A1"/>
    <w:rsid w:val="002B0BD5"/>
    <w:rsid w:val="002C4307"/>
    <w:rsid w:val="002C5CF7"/>
    <w:rsid w:val="002E3DAB"/>
    <w:rsid w:val="002E79B1"/>
    <w:rsid w:val="002F5DF6"/>
    <w:rsid w:val="00303BE0"/>
    <w:rsid w:val="003044ED"/>
    <w:rsid w:val="0033074B"/>
    <w:rsid w:val="003354D5"/>
    <w:rsid w:val="00347CAC"/>
    <w:rsid w:val="003562C0"/>
    <w:rsid w:val="00363788"/>
    <w:rsid w:val="00377A8D"/>
    <w:rsid w:val="00383EDA"/>
    <w:rsid w:val="00386D87"/>
    <w:rsid w:val="003941A4"/>
    <w:rsid w:val="003B06F7"/>
    <w:rsid w:val="003B4A7E"/>
    <w:rsid w:val="003E2B0C"/>
    <w:rsid w:val="003E6CEC"/>
    <w:rsid w:val="003E791E"/>
    <w:rsid w:val="003F5092"/>
    <w:rsid w:val="003F7702"/>
    <w:rsid w:val="003F78E7"/>
    <w:rsid w:val="0040102E"/>
    <w:rsid w:val="00417540"/>
    <w:rsid w:val="00423AC7"/>
    <w:rsid w:val="004362FB"/>
    <w:rsid w:val="00447AED"/>
    <w:rsid w:val="00450A7E"/>
    <w:rsid w:val="004609B7"/>
    <w:rsid w:val="00481B9A"/>
    <w:rsid w:val="00484536"/>
    <w:rsid w:val="00492136"/>
    <w:rsid w:val="004A0CC1"/>
    <w:rsid w:val="004B2408"/>
    <w:rsid w:val="004D4CC6"/>
    <w:rsid w:val="004E7984"/>
    <w:rsid w:val="004F2150"/>
    <w:rsid w:val="00503E9E"/>
    <w:rsid w:val="00520B19"/>
    <w:rsid w:val="005300A6"/>
    <w:rsid w:val="005328A7"/>
    <w:rsid w:val="005361CD"/>
    <w:rsid w:val="00540E1E"/>
    <w:rsid w:val="00543C57"/>
    <w:rsid w:val="00545321"/>
    <w:rsid w:val="005658A1"/>
    <w:rsid w:val="00585878"/>
    <w:rsid w:val="005A7398"/>
    <w:rsid w:val="005A7A55"/>
    <w:rsid w:val="005B2A05"/>
    <w:rsid w:val="005D1230"/>
    <w:rsid w:val="005D3E4C"/>
    <w:rsid w:val="005D66C4"/>
    <w:rsid w:val="005F14A3"/>
    <w:rsid w:val="005F20A4"/>
    <w:rsid w:val="005F71BA"/>
    <w:rsid w:val="006060EB"/>
    <w:rsid w:val="006115F9"/>
    <w:rsid w:val="006137E2"/>
    <w:rsid w:val="00627EFC"/>
    <w:rsid w:val="00632286"/>
    <w:rsid w:val="0063503E"/>
    <w:rsid w:val="006438FE"/>
    <w:rsid w:val="00654B65"/>
    <w:rsid w:val="00660537"/>
    <w:rsid w:val="006610B3"/>
    <w:rsid w:val="00675ABE"/>
    <w:rsid w:val="006876CF"/>
    <w:rsid w:val="006A179C"/>
    <w:rsid w:val="006A2D97"/>
    <w:rsid w:val="006A67BD"/>
    <w:rsid w:val="006B0C68"/>
    <w:rsid w:val="006D0A68"/>
    <w:rsid w:val="006D200B"/>
    <w:rsid w:val="006D3683"/>
    <w:rsid w:val="007226FE"/>
    <w:rsid w:val="00734AD3"/>
    <w:rsid w:val="007404AD"/>
    <w:rsid w:val="0074172C"/>
    <w:rsid w:val="00743A3D"/>
    <w:rsid w:val="00751F8E"/>
    <w:rsid w:val="00795DEE"/>
    <w:rsid w:val="007A04BF"/>
    <w:rsid w:val="007A0B1C"/>
    <w:rsid w:val="007B2A02"/>
    <w:rsid w:val="007C1B5D"/>
    <w:rsid w:val="007C6BD1"/>
    <w:rsid w:val="007E608A"/>
    <w:rsid w:val="007E7D2C"/>
    <w:rsid w:val="007F3209"/>
    <w:rsid w:val="008019DA"/>
    <w:rsid w:val="00815FC1"/>
    <w:rsid w:val="00823F6F"/>
    <w:rsid w:val="008440A7"/>
    <w:rsid w:val="0086430E"/>
    <w:rsid w:val="00866CE1"/>
    <w:rsid w:val="00870575"/>
    <w:rsid w:val="00874977"/>
    <w:rsid w:val="00882C15"/>
    <w:rsid w:val="008868D2"/>
    <w:rsid w:val="00895221"/>
    <w:rsid w:val="008A5098"/>
    <w:rsid w:val="008B087C"/>
    <w:rsid w:val="008B120A"/>
    <w:rsid w:val="008B6F37"/>
    <w:rsid w:val="008C53D4"/>
    <w:rsid w:val="008E4C87"/>
    <w:rsid w:val="008F5B27"/>
    <w:rsid w:val="0090040D"/>
    <w:rsid w:val="00906C61"/>
    <w:rsid w:val="0091589B"/>
    <w:rsid w:val="0091602C"/>
    <w:rsid w:val="00916C2D"/>
    <w:rsid w:val="009229BA"/>
    <w:rsid w:val="00927BE3"/>
    <w:rsid w:val="00942D9D"/>
    <w:rsid w:val="00947399"/>
    <w:rsid w:val="009515FD"/>
    <w:rsid w:val="009625B9"/>
    <w:rsid w:val="00963F07"/>
    <w:rsid w:val="009735DA"/>
    <w:rsid w:val="00981BDC"/>
    <w:rsid w:val="009857FF"/>
    <w:rsid w:val="00997747"/>
    <w:rsid w:val="009A09BC"/>
    <w:rsid w:val="009A3108"/>
    <w:rsid w:val="009B08D5"/>
    <w:rsid w:val="009B2149"/>
    <w:rsid w:val="009B27F2"/>
    <w:rsid w:val="009B6524"/>
    <w:rsid w:val="009C473B"/>
    <w:rsid w:val="009D5FBE"/>
    <w:rsid w:val="009D742E"/>
    <w:rsid w:val="009F1A8D"/>
    <w:rsid w:val="009F7D99"/>
    <w:rsid w:val="00A42573"/>
    <w:rsid w:val="00A43187"/>
    <w:rsid w:val="00A54FAD"/>
    <w:rsid w:val="00A55FE7"/>
    <w:rsid w:val="00A85384"/>
    <w:rsid w:val="00AB0DBF"/>
    <w:rsid w:val="00AB30C4"/>
    <w:rsid w:val="00AC57F1"/>
    <w:rsid w:val="00AC5FF9"/>
    <w:rsid w:val="00AE35CD"/>
    <w:rsid w:val="00AF4A80"/>
    <w:rsid w:val="00B11778"/>
    <w:rsid w:val="00B22BB5"/>
    <w:rsid w:val="00B25428"/>
    <w:rsid w:val="00B31807"/>
    <w:rsid w:val="00B520EE"/>
    <w:rsid w:val="00B52588"/>
    <w:rsid w:val="00B613AC"/>
    <w:rsid w:val="00B75DDF"/>
    <w:rsid w:val="00B84D4D"/>
    <w:rsid w:val="00B90D5D"/>
    <w:rsid w:val="00B91239"/>
    <w:rsid w:val="00BA764C"/>
    <w:rsid w:val="00BB730C"/>
    <w:rsid w:val="00BC2171"/>
    <w:rsid w:val="00BD1C41"/>
    <w:rsid w:val="00BE6B45"/>
    <w:rsid w:val="00BF5843"/>
    <w:rsid w:val="00C0699D"/>
    <w:rsid w:val="00C21521"/>
    <w:rsid w:val="00C31B4A"/>
    <w:rsid w:val="00C31CC3"/>
    <w:rsid w:val="00C51FC4"/>
    <w:rsid w:val="00C60C7B"/>
    <w:rsid w:val="00C93A38"/>
    <w:rsid w:val="00CB0F1D"/>
    <w:rsid w:val="00CB4CAF"/>
    <w:rsid w:val="00CB4DFA"/>
    <w:rsid w:val="00CC4F3B"/>
    <w:rsid w:val="00CF356E"/>
    <w:rsid w:val="00CF63E7"/>
    <w:rsid w:val="00D06476"/>
    <w:rsid w:val="00D15710"/>
    <w:rsid w:val="00D21B03"/>
    <w:rsid w:val="00D21F61"/>
    <w:rsid w:val="00D26198"/>
    <w:rsid w:val="00D3117C"/>
    <w:rsid w:val="00D3125B"/>
    <w:rsid w:val="00D4095F"/>
    <w:rsid w:val="00D41BA8"/>
    <w:rsid w:val="00D42E00"/>
    <w:rsid w:val="00D479EA"/>
    <w:rsid w:val="00D640BC"/>
    <w:rsid w:val="00D66F90"/>
    <w:rsid w:val="00D82C00"/>
    <w:rsid w:val="00D84DA0"/>
    <w:rsid w:val="00D90C5A"/>
    <w:rsid w:val="00DA08E8"/>
    <w:rsid w:val="00DA5BFB"/>
    <w:rsid w:val="00DC062F"/>
    <w:rsid w:val="00DC5FF2"/>
    <w:rsid w:val="00DD17F2"/>
    <w:rsid w:val="00DE04BF"/>
    <w:rsid w:val="00DE0F8A"/>
    <w:rsid w:val="00DE59B2"/>
    <w:rsid w:val="00DF6DE2"/>
    <w:rsid w:val="00E03A36"/>
    <w:rsid w:val="00E07164"/>
    <w:rsid w:val="00E25AF8"/>
    <w:rsid w:val="00E2649E"/>
    <w:rsid w:val="00E3081E"/>
    <w:rsid w:val="00E46499"/>
    <w:rsid w:val="00E70268"/>
    <w:rsid w:val="00E86618"/>
    <w:rsid w:val="00E90E22"/>
    <w:rsid w:val="00E93232"/>
    <w:rsid w:val="00E93DC9"/>
    <w:rsid w:val="00E94EA0"/>
    <w:rsid w:val="00EA36D1"/>
    <w:rsid w:val="00EB4F59"/>
    <w:rsid w:val="00EC22AC"/>
    <w:rsid w:val="00EF3E2D"/>
    <w:rsid w:val="00EF3FB1"/>
    <w:rsid w:val="00EF6550"/>
    <w:rsid w:val="00EF7F79"/>
    <w:rsid w:val="00F034D9"/>
    <w:rsid w:val="00F11022"/>
    <w:rsid w:val="00F175B7"/>
    <w:rsid w:val="00F26BB7"/>
    <w:rsid w:val="00F311C7"/>
    <w:rsid w:val="00F36AA0"/>
    <w:rsid w:val="00F40738"/>
    <w:rsid w:val="00F4390F"/>
    <w:rsid w:val="00F43D27"/>
    <w:rsid w:val="00F51901"/>
    <w:rsid w:val="00F5273D"/>
    <w:rsid w:val="00F6419A"/>
    <w:rsid w:val="00F678BC"/>
    <w:rsid w:val="00F67AB5"/>
    <w:rsid w:val="00F70CED"/>
    <w:rsid w:val="00F729CE"/>
    <w:rsid w:val="00F82A7A"/>
    <w:rsid w:val="00F917D9"/>
    <w:rsid w:val="00F9659C"/>
    <w:rsid w:val="00FA2827"/>
    <w:rsid w:val="00FA39AC"/>
    <w:rsid w:val="00FA5C27"/>
    <w:rsid w:val="00FB21E3"/>
    <w:rsid w:val="00FC3BE6"/>
    <w:rsid w:val="00FF75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702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1 standaard"/>
    <w:qFormat/>
    <w:rsid w:val="00997747"/>
    <w:pPr>
      <w:spacing w:line="280" w:lineRule="atLeast"/>
      <w:contextualSpacing/>
    </w:pPr>
    <w:rPr>
      <w:rFonts w:ascii="Verdana" w:eastAsia="Times New Roman" w:hAnsi="Verdana" w:cs="Times New Roman"/>
      <w:sz w:val="18"/>
      <w:szCs w:val="18"/>
      <w:lang w:eastAsia="nl-NL"/>
    </w:rPr>
  </w:style>
  <w:style w:type="paragraph" w:styleId="Kop1">
    <w:name w:val="heading 1"/>
    <w:basedOn w:val="Standaard"/>
    <w:next w:val="Standaard"/>
    <w:link w:val="Kop1Char"/>
    <w:uiPriority w:val="9"/>
    <w:qFormat/>
    <w:rsid w:val="00D311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aliases w:val="4 paragraaf genummerd"/>
    <w:next w:val="Standaard"/>
    <w:link w:val="Kop2Char"/>
    <w:uiPriority w:val="9"/>
    <w:qFormat/>
    <w:rsid w:val="00997747"/>
    <w:pPr>
      <w:spacing w:line="500" w:lineRule="exact"/>
      <w:outlineLvl w:val="1"/>
    </w:pPr>
    <w:rPr>
      <w:rFonts w:ascii="Verdana" w:eastAsia="Calibri" w:hAnsi="Verdana" w:cs="Times New Roman"/>
      <w:b/>
      <w:bCs/>
      <w:color w:val="50637D" w:themeColor="text2" w:themeTint="E6"/>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aliases w:val="4 paragraaf genummerd Char"/>
    <w:basedOn w:val="Standaardalinea-lettertype"/>
    <w:link w:val="Kop2"/>
    <w:uiPriority w:val="9"/>
    <w:rsid w:val="00997747"/>
    <w:rPr>
      <w:rFonts w:ascii="Verdana" w:eastAsia="Calibri" w:hAnsi="Verdana" w:cs="Times New Roman"/>
      <w:b/>
      <w:bCs/>
      <w:color w:val="50637D" w:themeColor="text2" w:themeTint="E6"/>
      <w:sz w:val="22"/>
    </w:rPr>
  </w:style>
  <w:style w:type="table" w:styleId="Tabelraster">
    <w:name w:val="Table Grid"/>
    <w:basedOn w:val="Standaardtabel"/>
    <w:uiPriority w:val="39"/>
    <w:rsid w:val="00997747"/>
    <w:pPr>
      <w:spacing w:line="280" w:lineRule="atLeast"/>
    </w:pPr>
    <w:rPr>
      <w:rFonts w:ascii="Verdana" w:eastAsia="Calibri" w:hAnsi="Verdana" w:cs="Times New Roman"/>
      <w:sz w:val="18"/>
      <w:szCs w:val="18"/>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structuur">
    <w:name w:val="Document Map"/>
    <w:basedOn w:val="Standaard"/>
    <w:link w:val="DocumentstructuurChar"/>
    <w:uiPriority w:val="99"/>
    <w:semiHidden/>
    <w:unhideWhenUsed/>
    <w:rsid w:val="00997747"/>
    <w:pPr>
      <w:spacing w:line="240" w:lineRule="auto"/>
    </w:pPr>
    <w:rPr>
      <w:rFonts w:ascii="Times New Roman" w:hAnsi="Times New Roman"/>
      <w:sz w:val="24"/>
      <w:szCs w:val="24"/>
    </w:rPr>
  </w:style>
  <w:style w:type="character" w:customStyle="1" w:styleId="DocumentstructuurChar">
    <w:name w:val="Documentstructuur Char"/>
    <w:basedOn w:val="Standaardalinea-lettertype"/>
    <w:link w:val="Documentstructuur"/>
    <w:uiPriority w:val="99"/>
    <w:semiHidden/>
    <w:rsid w:val="00997747"/>
    <w:rPr>
      <w:rFonts w:ascii="Times New Roman" w:eastAsia="Times New Roman" w:hAnsi="Times New Roman" w:cs="Times New Roman"/>
      <w:lang w:eastAsia="nl-NL"/>
    </w:rPr>
  </w:style>
  <w:style w:type="paragraph" w:styleId="Ballontekst">
    <w:name w:val="Balloon Text"/>
    <w:basedOn w:val="Standaard"/>
    <w:link w:val="BallontekstChar"/>
    <w:uiPriority w:val="99"/>
    <w:semiHidden/>
    <w:unhideWhenUsed/>
    <w:rsid w:val="00734AD3"/>
    <w:pPr>
      <w:spacing w:line="240" w:lineRule="auto"/>
    </w:pPr>
    <w:rPr>
      <w:rFonts w:ascii="Times New Roman" w:hAnsi="Times New Roman"/>
    </w:rPr>
  </w:style>
  <w:style w:type="character" w:customStyle="1" w:styleId="BallontekstChar">
    <w:name w:val="Ballontekst Char"/>
    <w:basedOn w:val="Standaardalinea-lettertype"/>
    <w:link w:val="Ballontekst"/>
    <w:uiPriority w:val="99"/>
    <w:semiHidden/>
    <w:rsid w:val="00734AD3"/>
    <w:rPr>
      <w:rFonts w:ascii="Times New Roman" w:eastAsia="Times New Roman" w:hAnsi="Times New Roman" w:cs="Times New Roman"/>
      <w:sz w:val="18"/>
      <w:szCs w:val="18"/>
      <w:lang w:eastAsia="nl-NL"/>
    </w:rPr>
  </w:style>
  <w:style w:type="paragraph" w:styleId="Lijstalinea">
    <w:name w:val="List Paragraph"/>
    <w:basedOn w:val="Standaard"/>
    <w:uiPriority w:val="34"/>
    <w:qFormat/>
    <w:rsid w:val="00916C2D"/>
    <w:pPr>
      <w:ind w:left="720"/>
    </w:pPr>
  </w:style>
  <w:style w:type="character" w:styleId="Verwijzingopmerking">
    <w:name w:val="annotation reference"/>
    <w:basedOn w:val="Standaardalinea-lettertype"/>
    <w:uiPriority w:val="99"/>
    <w:semiHidden/>
    <w:unhideWhenUsed/>
    <w:rsid w:val="00BC2171"/>
    <w:rPr>
      <w:sz w:val="18"/>
      <w:szCs w:val="18"/>
    </w:rPr>
  </w:style>
  <w:style w:type="paragraph" w:styleId="Tekstopmerking">
    <w:name w:val="annotation text"/>
    <w:basedOn w:val="Standaard"/>
    <w:link w:val="TekstopmerkingChar"/>
    <w:uiPriority w:val="99"/>
    <w:semiHidden/>
    <w:unhideWhenUsed/>
    <w:rsid w:val="00BC2171"/>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BC2171"/>
    <w:rPr>
      <w:rFonts w:ascii="Verdana" w:eastAsia="Times New Roman" w:hAnsi="Verdana" w:cs="Times New Roman"/>
      <w:lang w:eastAsia="nl-NL"/>
    </w:rPr>
  </w:style>
  <w:style w:type="paragraph" w:styleId="Onderwerpvanopmerking">
    <w:name w:val="annotation subject"/>
    <w:basedOn w:val="Tekstopmerking"/>
    <w:next w:val="Tekstopmerking"/>
    <w:link w:val="OnderwerpvanopmerkingChar"/>
    <w:uiPriority w:val="99"/>
    <w:semiHidden/>
    <w:unhideWhenUsed/>
    <w:rsid w:val="00BC2171"/>
    <w:rPr>
      <w:b/>
      <w:bCs/>
      <w:sz w:val="20"/>
      <w:szCs w:val="20"/>
    </w:rPr>
  </w:style>
  <w:style w:type="character" w:customStyle="1" w:styleId="OnderwerpvanopmerkingChar">
    <w:name w:val="Onderwerp van opmerking Char"/>
    <w:basedOn w:val="TekstopmerkingChar"/>
    <w:link w:val="Onderwerpvanopmerking"/>
    <w:uiPriority w:val="99"/>
    <w:semiHidden/>
    <w:rsid w:val="00BC2171"/>
    <w:rPr>
      <w:rFonts w:ascii="Verdana" w:eastAsia="Times New Roman" w:hAnsi="Verdana" w:cs="Times New Roman"/>
      <w:b/>
      <w:bCs/>
      <w:sz w:val="20"/>
      <w:szCs w:val="20"/>
      <w:lang w:eastAsia="nl-NL"/>
    </w:rPr>
  </w:style>
  <w:style w:type="paragraph" w:styleId="Revisie">
    <w:name w:val="Revision"/>
    <w:hidden/>
    <w:uiPriority w:val="99"/>
    <w:semiHidden/>
    <w:rsid w:val="00DF6DE2"/>
    <w:rPr>
      <w:rFonts w:ascii="Verdana" w:eastAsia="Times New Roman" w:hAnsi="Verdana" w:cs="Times New Roman"/>
      <w:sz w:val="18"/>
      <w:szCs w:val="18"/>
      <w:lang w:eastAsia="nl-NL"/>
    </w:rPr>
  </w:style>
  <w:style w:type="paragraph" w:styleId="Voetnoottekst">
    <w:name w:val="footnote text"/>
    <w:basedOn w:val="Standaard"/>
    <w:link w:val="VoetnoottekstChar"/>
    <w:unhideWhenUsed/>
    <w:rsid w:val="001564E5"/>
    <w:pPr>
      <w:spacing w:line="240" w:lineRule="auto"/>
    </w:pPr>
    <w:rPr>
      <w:sz w:val="20"/>
      <w:szCs w:val="20"/>
    </w:rPr>
  </w:style>
  <w:style w:type="character" w:customStyle="1" w:styleId="VoetnoottekstChar">
    <w:name w:val="Voetnoottekst Char"/>
    <w:basedOn w:val="Standaardalinea-lettertype"/>
    <w:link w:val="Voetnoottekst"/>
    <w:uiPriority w:val="99"/>
    <w:rsid w:val="001564E5"/>
    <w:rPr>
      <w:rFonts w:ascii="Verdana" w:eastAsia="Times New Roman" w:hAnsi="Verdana" w:cs="Times New Roman"/>
      <w:sz w:val="20"/>
      <w:szCs w:val="20"/>
      <w:lang w:eastAsia="nl-NL"/>
    </w:rPr>
  </w:style>
  <w:style w:type="character" w:styleId="Voetnootmarkering">
    <w:name w:val="footnote reference"/>
    <w:basedOn w:val="Standaardalinea-lettertype"/>
    <w:unhideWhenUsed/>
    <w:rsid w:val="001564E5"/>
    <w:rPr>
      <w:vertAlign w:val="superscript"/>
    </w:rPr>
  </w:style>
  <w:style w:type="character" w:customStyle="1" w:styleId="Kop1Char">
    <w:name w:val="Kop 1 Char"/>
    <w:basedOn w:val="Standaardalinea-lettertype"/>
    <w:link w:val="Kop1"/>
    <w:uiPriority w:val="9"/>
    <w:rsid w:val="00D3117C"/>
    <w:rPr>
      <w:rFonts w:asciiTheme="majorHAnsi" w:eastAsiaTheme="majorEastAsia" w:hAnsiTheme="majorHAnsi" w:cstheme="majorBidi"/>
      <w:color w:val="2F5496" w:themeColor="accent1" w:themeShade="BF"/>
      <w:sz w:val="32"/>
      <w:szCs w:val="32"/>
      <w:lang w:eastAsia="nl-NL"/>
    </w:rPr>
  </w:style>
  <w:style w:type="paragraph" w:customStyle="1" w:styleId="Default">
    <w:name w:val="Default"/>
    <w:rsid w:val="00CF63E7"/>
    <w:pPr>
      <w:autoSpaceDE w:val="0"/>
      <w:autoSpaceDN w:val="0"/>
      <w:adjustRightInd w:val="0"/>
    </w:pPr>
    <w:rPr>
      <w:rFonts w:ascii="Calibri" w:hAnsi="Calibri" w:cs="Calibri"/>
      <w:color w:val="000000"/>
    </w:rPr>
  </w:style>
  <w:style w:type="character" w:styleId="Hyperlink">
    <w:name w:val="Hyperlink"/>
    <w:basedOn w:val="Standaardalinea-lettertype"/>
    <w:uiPriority w:val="99"/>
    <w:unhideWhenUsed/>
    <w:rsid w:val="006137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07802">
      <w:bodyDiv w:val="1"/>
      <w:marLeft w:val="0"/>
      <w:marRight w:val="0"/>
      <w:marTop w:val="0"/>
      <w:marBottom w:val="0"/>
      <w:divBdr>
        <w:top w:val="none" w:sz="0" w:space="0" w:color="auto"/>
        <w:left w:val="none" w:sz="0" w:space="0" w:color="auto"/>
        <w:bottom w:val="none" w:sz="0" w:space="0" w:color="auto"/>
        <w:right w:val="none" w:sz="0" w:space="0" w:color="auto"/>
      </w:divBdr>
    </w:div>
    <w:div w:id="304087176">
      <w:bodyDiv w:val="1"/>
      <w:marLeft w:val="0"/>
      <w:marRight w:val="0"/>
      <w:marTop w:val="0"/>
      <w:marBottom w:val="0"/>
      <w:divBdr>
        <w:top w:val="none" w:sz="0" w:space="0" w:color="auto"/>
        <w:left w:val="none" w:sz="0" w:space="0" w:color="auto"/>
        <w:bottom w:val="none" w:sz="0" w:space="0" w:color="auto"/>
        <w:right w:val="none" w:sz="0" w:space="0" w:color="auto"/>
      </w:divBdr>
    </w:div>
    <w:div w:id="366298486">
      <w:bodyDiv w:val="1"/>
      <w:marLeft w:val="0"/>
      <w:marRight w:val="0"/>
      <w:marTop w:val="0"/>
      <w:marBottom w:val="0"/>
      <w:divBdr>
        <w:top w:val="none" w:sz="0" w:space="0" w:color="auto"/>
        <w:left w:val="none" w:sz="0" w:space="0" w:color="auto"/>
        <w:bottom w:val="none" w:sz="0" w:space="0" w:color="auto"/>
        <w:right w:val="none" w:sz="0" w:space="0" w:color="auto"/>
      </w:divBdr>
    </w:div>
    <w:div w:id="771121284">
      <w:bodyDiv w:val="1"/>
      <w:marLeft w:val="0"/>
      <w:marRight w:val="0"/>
      <w:marTop w:val="0"/>
      <w:marBottom w:val="0"/>
      <w:divBdr>
        <w:top w:val="none" w:sz="0" w:space="0" w:color="auto"/>
        <w:left w:val="none" w:sz="0" w:space="0" w:color="auto"/>
        <w:bottom w:val="none" w:sz="0" w:space="0" w:color="auto"/>
        <w:right w:val="none" w:sz="0" w:space="0" w:color="auto"/>
      </w:divBdr>
    </w:div>
    <w:div w:id="941231006">
      <w:bodyDiv w:val="1"/>
      <w:marLeft w:val="0"/>
      <w:marRight w:val="0"/>
      <w:marTop w:val="0"/>
      <w:marBottom w:val="0"/>
      <w:divBdr>
        <w:top w:val="none" w:sz="0" w:space="0" w:color="auto"/>
        <w:left w:val="none" w:sz="0" w:space="0" w:color="auto"/>
        <w:bottom w:val="none" w:sz="0" w:space="0" w:color="auto"/>
        <w:right w:val="none" w:sz="0" w:space="0" w:color="auto"/>
      </w:divBdr>
    </w:div>
    <w:div w:id="964117399">
      <w:bodyDiv w:val="1"/>
      <w:marLeft w:val="0"/>
      <w:marRight w:val="0"/>
      <w:marTop w:val="0"/>
      <w:marBottom w:val="0"/>
      <w:divBdr>
        <w:top w:val="none" w:sz="0" w:space="0" w:color="auto"/>
        <w:left w:val="none" w:sz="0" w:space="0" w:color="auto"/>
        <w:bottom w:val="none" w:sz="0" w:space="0" w:color="auto"/>
        <w:right w:val="none" w:sz="0" w:space="0" w:color="auto"/>
      </w:divBdr>
    </w:div>
    <w:div w:id="1062411591">
      <w:bodyDiv w:val="1"/>
      <w:marLeft w:val="0"/>
      <w:marRight w:val="0"/>
      <w:marTop w:val="0"/>
      <w:marBottom w:val="0"/>
      <w:divBdr>
        <w:top w:val="none" w:sz="0" w:space="0" w:color="auto"/>
        <w:left w:val="none" w:sz="0" w:space="0" w:color="auto"/>
        <w:bottom w:val="none" w:sz="0" w:space="0" w:color="auto"/>
        <w:right w:val="none" w:sz="0" w:space="0" w:color="auto"/>
      </w:divBdr>
    </w:div>
    <w:div w:id="1397050409">
      <w:bodyDiv w:val="1"/>
      <w:marLeft w:val="0"/>
      <w:marRight w:val="0"/>
      <w:marTop w:val="0"/>
      <w:marBottom w:val="0"/>
      <w:divBdr>
        <w:top w:val="none" w:sz="0" w:space="0" w:color="auto"/>
        <w:left w:val="none" w:sz="0" w:space="0" w:color="auto"/>
        <w:bottom w:val="none" w:sz="0" w:space="0" w:color="auto"/>
        <w:right w:val="none" w:sz="0" w:space="0" w:color="auto"/>
      </w:divBdr>
    </w:div>
    <w:div w:id="1469785361">
      <w:bodyDiv w:val="1"/>
      <w:marLeft w:val="0"/>
      <w:marRight w:val="0"/>
      <w:marTop w:val="0"/>
      <w:marBottom w:val="0"/>
      <w:divBdr>
        <w:top w:val="none" w:sz="0" w:space="0" w:color="auto"/>
        <w:left w:val="none" w:sz="0" w:space="0" w:color="auto"/>
        <w:bottom w:val="none" w:sz="0" w:space="0" w:color="auto"/>
        <w:right w:val="none" w:sz="0" w:space="0" w:color="auto"/>
      </w:divBdr>
    </w:div>
    <w:div w:id="1965307277">
      <w:bodyDiv w:val="1"/>
      <w:marLeft w:val="0"/>
      <w:marRight w:val="0"/>
      <w:marTop w:val="0"/>
      <w:marBottom w:val="0"/>
      <w:divBdr>
        <w:top w:val="none" w:sz="0" w:space="0" w:color="auto"/>
        <w:left w:val="none" w:sz="0" w:space="0" w:color="auto"/>
        <w:bottom w:val="none" w:sz="0" w:space="0" w:color="auto"/>
        <w:right w:val="none" w:sz="0" w:space="0" w:color="auto"/>
      </w:divBdr>
    </w:div>
    <w:div w:id="2099404168">
      <w:bodyDiv w:val="1"/>
      <w:marLeft w:val="0"/>
      <w:marRight w:val="0"/>
      <w:marTop w:val="0"/>
      <w:marBottom w:val="0"/>
      <w:divBdr>
        <w:top w:val="none" w:sz="0" w:space="0" w:color="auto"/>
        <w:left w:val="none" w:sz="0" w:space="0" w:color="auto"/>
        <w:bottom w:val="none" w:sz="0" w:space="0" w:color="auto"/>
        <w:right w:val="none" w:sz="0" w:space="0" w:color="auto"/>
      </w:divBdr>
    </w:div>
    <w:div w:id="2115979700">
      <w:bodyDiv w:val="1"/>
      <w:marLeft w:val="0"/>
      <w:marRight w:val="0"/>
      <w:marTop w:val="0"/>
      <w:marBottom w:val="0"/>
      <w:divBdr>
        <w:top w:val="none" w:sz="0" w:space="0" w:color="auto"/>
        <w:left w:val="none" w:sz="0" w:space="0" w:color="auto"/>
        <w:bottom w:val="none" w:sz="0" w:space="0" w:color="auto"/>
        <w:right w:val="none" w:sz="0" w:space="0" w:color="auto"/>
      </w:divBdr>
    </w:div>
    <w:div w:id="21178250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2" Type="http://schemas.openxmlformats.org/officeDocument/2006/relationships/hyperlink" Target="http://brk.basisregistratie.overheid.nl/id/begrip/Perceel" TargetMode="External"/><Relationship Id="rId1" Type="http://schemas.openxmlformats.org/officeDocument/2006/relationships/hyperlink" Target="https://www.geonovum.nl/communicatie/artikel-nationale-uri-strategie-voor-linked-data-nederlandse-overheid"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rk.basisregistraties.overheid.nl/doc/begrip/Perceel" TargetMode="Externa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C9133-5382-4449-9160-65B575C84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FAEBF1DE.dotm</Template>
  <TotalTime>80</TotalTime>
  <Pages>7</Pages>
  <Words>2297</Words>
  <Characters>12637</Characters>
  <Application>Microsoft Office Word</Application>
  <DocSecurity>0</DocSecurity>
  <Lines>105</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Debats</dc:creator>
  <cp:keywords/>
  <dc:description/>
  <cp:lastModifiedBy>Bergen, Lennart van</cp:lastModifiedBy>
  <cp:revision>79</cp:revision>
  <cp:lastPrinted>2018-02-08T08:21:00Z</cp:lastPrinted>
  <dcterms:created xsi:type="dcterms:W3CDTF">2018-02-08T15:30:00Z</dcterms:created>
  <dcterms:modified xsi:type="dcterms:W3CDTF">2018-02-12T16:15:00Z</dcterms:modified>
</cp:coreProperties>
</file>